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7B" w:rsidRPr="005B795D" w:rsidRDefault="0054097B">
      <w:pPr>
        <w:spacing w:line="720" w:lineRule="auto"/>
        <w:jc w:val="center"/>
        <w:rPr>
          <w:rFonts w:ascii="黑体" w:eastAsia="黑体" w:hAnsi="黑体"/>
          <w:sz w:val="77"/>
          <w:szCs w:val="77"/>
        </w:rPr>
      </w:pPr>
      <w:r w:rsidRPr="005B795D">
        <w:rPr>
          <w:rFonts w:ascii="黑体" w:eastAsia="黑体" w:hAnsi="黑体" w:hint="eastAsia"/>
          <w:sz w:val="77"/>
          <w:szCs w:val="77"/>
        </w:rPr>
        <w:t>火车票务管理系统</w:t>
      </w:r>
    </w:p>
    <w:p w:rsidR="0054097B" w:rsidRPr="005B795D" w:rsidRDefault="0054097B">
      <w:pPr>
        <w:spacing w:line="720" w:lineRule="auto"/>
        <w:jc w:val="center"/>
        <w:rPr>
          <w:rFonts w:ascii="黑体" w:eastAsia="黑体" w:hAnsi="黑体"/>
          <w:sz w:val="29"/>
          <w:szCs w:val="29"/>
        </w:rPr>
      </w:pPr>
      <w:r w:rsidRPr="005B795D">
        <w:rPr>
          <w:rFonts w:ascii="黑体" w:eastAsia="黑体" w:hAnsi="黑体" w:hint="eastAsia"/>
          <w:sz w:val="29"/>
          <w:szCs w:val="29"/>
        </w:rPr>
        <w:t>目录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5B795D">
        <w:rPr>
          <w:rFonts w:ascii="宋体" w:eastAsia="宋体" w:hAnsi="宋体" w:hint="eastAsia"/>
          <w:sz w:val="26"/>
          <w:szCs w:val="26"/>
        </w:rPr>
        <w:t>一、</w:t>
      </w:r>
      <w:r w:rsidRPr="00E50561">
        <w:rPr>
          <w:rFonts w:ascii="宋体" w:eastAsia="宋体" w:hAnsi="宋体" w:hint="eastAsia"/>
          <w:b/>
          <w:sz w:val="26"/>
          <w:szCs w:val="26"/>
        </w:rPr>
        <w:t>需求分析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..............................................2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二、概要设计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..............................................2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三、详细设计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..............................................3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四、调试分析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..............................................6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五、用户手册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..............................................7</w:t>
      </w:r>
    </w:p>
    <w:p w:rsidR="0054097B" w:rsidRPr="00E50561" w:rsidRDefault="0054097B">
      <w:pPr>
        <w:spacing w:line="360" w:lineRule="auto"/>
        <w:rPr>
          <w:rFonts w:ascii="宋体" w:eastAsia="宋体" w:hAnsi="宋体"/>
          <w:b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六、测试数据</w:t>
      </w:r>
      <w:r w:rsidRPr="00E50561">
        <w:rPr>
          <w:rFonts w:ascii="宋体" w:eastAsia="宋体" w:hAnsi="宋体"/>
          <w:b/>
          <w:sz w:val="26"/>
          <w:szCs w:val="26"/>
        </w:rPr>
        <w:t>..............................................7</w:t>
      </w:r>
    </w:p>
    <w:p w:rsidR="0054097B" w:rsidRPr="005B795D" w:rsidRDefault="0054097B">
      <w:pPr>
        <w:spacing w:line="360" w:lineRule="auto"/>
        <w:rPr>
          <w:rFonts w:ascii="宋体" w:eastAsia="宋体" w:hAnsi="宋体"/>
          <w:sz w:val="26"/>
          <w:szCs w:val="26"/>
        </w:rPr>
      </w:pPr>
      <w:r w:rsidRPr="00E50561">
        <w:rPr>
          <w:rFonts w:ascii="宋体" w:eastAsia="宋体" w:hAnsi="宋体" w:hint="eastAsia"/>
          <w:b/>
          <w:sz w:val="26"/>
          <w:szCs w:val="26"/>
        </w:rPr>
        <w:t>七、附录</w:t>
      </w:r>
      <w:r w:rsidRPr="00E50561">
        <w:rPr>
          <w:rFonts w:ascii="宋体" w:eastAsia="宋体" w:hAnsi="宋体"/>
          <w:b/>
          <w:sz w:val="26"/>
          <w:szCs w:val="26"/>
        </w:rPr>
        <w:t>...</w:t>
      </w:r>
      <w:r w:rsidRPr="005B795D">
        <w:rPr>
          <w:rFonts w:ascii="宋体" w:eastAsia="宋体" w:hAnsi="宋体"/>
          <w:sz w:val="26"/>
          <w:szCs w:val="26"/>
        </w:rPr>
        <w:t>..............................................10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pStyle w:val="ListParagraph1"/>
        <w:numPr>
          <w:ilvl w:val="0"/>
          <w:numId w:val="1"/>
        </w:numPr>
        <w:spacing w:after="100" w:afterAutospacing="1"/>
        <w:ind w:firstLineChars="0"/>
        <w:rPr>
          <w:rFonts w:ascii="黑体" w:eastAsia="黑体" w:hAnsi="黑体"/>
          <w:b/>
          <w:sz w:val="26"/>
          <w:szCs w:val="26"/>
        </w:rPr>
      </w:pPr>
      <w:r w:rsidRPr="005B795D">
        <w:rPr>
          <w:rFonts w:ascii="黑体" w:eastAsia="黑体" w:hAnsi="黑体" w:hint="eastAsia"/>
          <w:b/>
          <w:sz w:val="26"/>
          <w:szCs w:val="26"/>
        </w:rPr>
        <w:t>需求分析</w:t>
      </w:r>
    </w:p>
    <w:p w:rsidR="0054097B" w:rsidRPr="005B795D" w:rsidRDefault="0054097B" w:rsidP="00E50561">
      <w:pPr>
        <w:pStyle w:val="ListParagraph1"/>
        <w:numPr>
          <w:ilvl w:val="0"/>
          <w:numId w:val="2"/>
        </w:numPr>
        <w:spacing w:after="100" w:afterAutospacing="1" w:line="360" w:lineRule="auto"/>
        <w:ind w:left="357" w:rightChars="175" w:right="31680" w:firstLineChars="0" w:hanging="897"/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该程序具备火车票信息的输入、火车票信息的修改、查询、预定和退订等功能。程序编译环境为</w:t>
      </w:r>
      <w:r w:rsidRPr="005B795D">
        <w:rPr>
          <w:rFonts w:ascii="宋体" w:eastAsia="宋体" w:hAnsi="宋体"/>
        </w:rPr>
        <w:t xml:space="preserve"> VC6.0</w:t>
      </w:r>
      <w:r w:rsidRPr="005B795D">
        <w:rPr>
          <w:rFonts w:ascii="宋体" w:eastAsia="宋体" w:hAnsi="宋体" w:hint="eastAsia"/>
        </w:rPr>
        <w:t>。</w:t>
      </w:r>
    </w:p>
    <w:p w:rsidR="0054097B" w:rsidRPr="005B795D" w:rsidRDefault="0054097B">
      <w:pPr>
        <w:pStyle w:val="ListParagraph1"/>
        <w:numPr>
          <w:ilvl w:val="0"/>
          <w:numId w:val="2"/>
        </w:numPr>
        <w:spacing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火车票更新功能，用户先输入相关火车信息，程序将这些信息存入文件中。修改功能，用户输入火车信息后，根据提示可以修改该火车相关信息。查询功能，用户根据提示可查询需要的火车信息。用户可根据提示预定火车票，预定后输入自己的相关信息，即可预定成功。成功后可选择保存选项保存用户的信息。</w:t>
      </w:r>
    </w:p>
    <w:p w:rsidR="0054097B" w:rsidRPr="005B795D" w:rsidRDefault="0054097B">
      <w:pPr>
        <w:pStyle w:val="ListParagraph1"/>
        <w:numPr>
          <w:ilvl w:val="0"/>
          <w:numId w:val="1"/>
        </w:numPr>
        <w:spacing w:after="100" w:afterAutospacing="1" w:line="360" w:lineRule="auto"/>
        <w:ind w:firstLineChars="0"/>
        <w:rPr>
          <w:rFonts w:ascii="黑体" w:eastAsia="黑体" w:hAnsi="黑体"/>
          <w:b/>
          <w:sz w:val="26"/>
          <w:szCs w:val="26"/>
        </w:rPr>
      </w:pPr>
      <w:r w:rsidRPr="005B795D">
        <w:rPr>
          <w:rFonts w:ascii="黑体" w:eastAsia="黑体" w:hAnsi="黑体" w:hint="eastAsia"/>
          <w:b/>
          <w:sz w:val="26"/>
          <w:szCs w:val="26"/>
        </w:rPr>
        <w:t>概要设计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整个系统中除了主函数外，还有各种功能的子函数，使用了</w:t>
      </w:r>
      <w:r w:rsidRPr="005B795D">
        <w:rPr>
          <w:rFonts w:ascii="宋体" w:eastAsia="宋体" w:hAnsi="宋体"/>
        </w:rPr>
        <w:t>while</w:t>
      </w:r>
      <w:r w:rsidRPr="005B795D">
        <w:rPr>
          <w:rFonts w:ascii="宋体" w:eastAsia="宋体" w:hAnsi="宋体" w:hint="eastAsia"/>
        </w:rPr>
        <w:t>（）循环语句，</w:t>
      </w:r>
      <w:r w:rsidRPr="005B795D">
        <w:rPr>
          <w:rFonts w:ascii="宋体" w:eastAsia="宋体" w:hAnsi="宋体"/>
        </w:rPr>
        <w:t>switch</w:t>
      </w:r>
      <w:r w:rsidRPr="005B795D">
        <w:rPr>
          <w:rFonts w:ascii="宋体" w:eastAsia="宋体" w:hAnsi="宋体" w:hint="eastAsia"/>
        </w:rPr>
        <w:t>（）调用语句，系统根据输入的数字选项来调用相应的函数，以实现相应的功能。主要实现了火车信息的输入、修改、及查询等功能。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void InsertTraininfo ( )</w:t>
      </w:r>
      <w:r>
        <w:rPr>
          <w:rFonts w:ascii="宋体" w:eastAsia="宋体" w:hAnsi="宋体" w:hint="eastAsia"/>
        </w:rPr>
        <w:t>：该函数实现了信息的输入</w:t>
      </w:r>
      <w:r w:rsidRPr="005B795D">
        <w:rPr>
          <w:rFonts w:ascii="宋体" w:eastAsia="宋体" w:hAnsi="宋体" w:hint="eastAsia"/>
        </w:rPr>
        <w:t>，将火车的信息输入后并保存入文件中等功能。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void QueryTrain( )</w:t>
      </w:r>
      <w:r w:rsidRPr="005B795D">
        <w:rPr>
          <w:rFonts w:ascii="宋体" w:eastAsia="宋体" w:hAnsi="宋体" w:hint="eastAsia"/>
        </w:rPr>
        <w:t>：该函数实现了信息的查询，</w:t>
      </w:r>
      <w:r w:rsidRPr="005B795D">
        <w:rPr>
          <w:rFonts w:ascii="Times New Roman" w:eastAsia="宋体" w:hAnsi="Times New Roman" w:cs="Times New Roman" w:hint="eastAsia"/>
        </w:rPr>
        <w:t>它有一个</w:t>
      </w:r>
      <w:r w:rsidRPr="005B795D">
        <w:rPr>
          <w:rFonts w:ascii="Times New Roman" w:eastAsia="宋体" w:hAnsi="Times New Roman" w:cs="Times New Roman"/>
        </w:rPr>
        <w:t>int</w:t>
      </w:r>
      <w:r w:rsidRPr="005B795D">
        <w:rPr>
          <w:rFonts w:ascii="Times New Roman" w:eastAsia="宋体" w:hAnsi="Times New Roman" w:cs="Times New Roman" w:hint="eastAsia"/>
        </w:rPr>
        <w:t>型的参数，参数为</w:t>
      </w:r>
      <w:r w:rsidRPr="005B795D">
        <w:rPr>
          <w:rFonts w:ascii="Times New Roman" w:eastAsia="宋体" w:hAnsi="Times New Roman" w:cs="Times New Roman"/>
        </w:rPr>
        <w:t>1</w:t>
      </w:r>
      <w:r w:rsidRPr="005B795D">
        <w:rPr>
          <w:rFonts w:ascii="Times New Roman" w:eastAsia="宋体" w:hAnsi="Times New Roman" w:cs="Times New Roman" w:hint="eastAsia"/>
        </w:rPr>
        <w:t>时实现按</w:t>
      </w:r>
      <w:r w:rsidRPr="005B795D">
        <w:rPr>
          <w:rFonts w:ascii="Times New Roman" w:eastAsia="宋体" w:hAnsi="Times New Roman" w:cs="Times New Roman"/>
        </w:rPr>
        <w:t>I</w:t>
      </w:r>
      <w:r w:rsidRPr="005B795D">
        <w:rPr>
          <w:rFonts w:ascii="Times New Roman" w:eastAsia="宋体" w:hAnsi="Times New Roman" w:cs="Times New Roman" w:hint="eastAsia"/>
        </w:rPr>
        <w:t>火车号查找火车信息，参数为</w:t>
      </w:r>
      <w:r w:rsidRPr="005B795D">
        <w:rPr>
          <w:rFonts w:ascii="Times New Roman" w:eastAsia="宋体" w:hAnsi="Times New Roman" w:cs="Times New Roman"/>
        </w:rPr>
        <w:t>2</w:t>
      </w:r>
      <w:r w:rsidRPr="005B795D">
        <w:rPr>
          <w:rFonts w:ascii="Times New Roman" w:eastAsia="宋体" w:hAnsi="Times New Roman" w:cs="Times New Roman" w:hint="eastAsia"/>
        </w:rPr>
        <w:t>时实现按目的地查找火车信息，</w:t>
      </w:r>
      <w:r w:rsidRPr="005B795D">
        <w:rPr>
          <w:rFonts w:ascii="宋体" w:eastAsia="宋体" w:hAnsi="宋体" w:hint="eastAsia"/>
        </w:rPr>
        <w:t>用户根据提示可查询所需要的火车票信息。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void BookTicket( )</w:t>
      </w:r>
      <w:r>
        <w:rPr>
          <w:rFonts w:ascii="宋体" w:eastAsia="宋体" w:hAnsi="宋体" w:hint="eastAsia"/>
        </w:rPr>
        <w:t>：该函数功能为预定火车票</w:t>
      </w:r>
      <w:r w:rsidRPr="005B795D">
        <w:rPr>
          <w:rFonts w:ascii="宋体" w:eastAsia="宋体" w:hAnsi="宋体" w:hint="eastAsia"/>
        </w:rPr>
        <w:t>，通过输入火车号或目的地来预定火车票。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void UpdateInfo( )</w:t>
      </w:r>
      <w:r w:rsidRPr="005B795D">
        <w:rPr>
          <w:rFonts w:ascii="宋体" w:eastAsia="宋体" w:hAnsi="宋体" w:hint="eastAsia"/>
        </w:rPr>
        <w:t>：该函数用于信息的修改更新，</w:t>
      </w:r>
      <w:r w:rsidRPr="005B795D">
        <w:rPr>
          <w:rFonts w:ascii="Times New Roman" w:eastAsia="宋体" w:hAnsi="Times New Roman" w:cs="Times New Roman" w:hint="eastAsia"/>
        </w:rPr>
        <w:t>它主要实现了将文件里的火车信息读进链表中，通过查找，</w:t>
      </w:r>
      <w:r w:rsidRPr="005B795D">
        <w:rPr>
          <w:rFonts w:ascii="宋体" w:eastAsia="宋体" w:hAnsi="宋体" w:hint="eastAsia"/>
        </w:rPr>
        <w:t>可将原来保存的信息进行修改并保存至文件中。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void printInterface( )</w:t>
      </w:r>
      <w:r w:rsidRPr="005B795D">
        <w:rPr>
          <w:rFonts w:ascii="宋体" w:eastAsia="宋体" w:hAnsi="宋体" w:hint="eastAsia"/>
        </w:rPr>
        <w:t>：该函数</w:t>
      </w:r>
      <w:r w:rsidRPr="005B795D">
        <w:rPr>
          <w:rFonts w:ascii="Times New Roman" w:eastAsia="宋体" w:hAnsi="Times New Roman" w:cs="Times New Roman" w:hint="eastAsia"/>
        </w:rPr>
        <w:t>它有一个</w:t>
      </w:r>
      <w:r w:rsidRPr="005B795D">
        <w:rPr>
          <w:rFonts w:ascii="Times New Roman" w:eastAsia="宋体" w:hAnsi="Times New Roman" w:cs="Times New Roman"/>
        </w:rPr>
        <w:t>int</w:t>
      </w:r>
      <w:r w:rsidRPr="005B795D">
        <w:rPr>
          <w:rFonts w:ascii="Times New Roman" w:eastAsia="宋体" w:hAnsi="Times New Roman" w:cs="Times New Roman" w:hint="eastAsia"/>
        </w:rPr>
        <w:t>型的参数，参数为</w:t>
      </w:r>
      <w:r w:rsidRPr="005B795D">
        <w:rPr>
          <w:rFonts w:ascii="Times New Roman" w:eastAsia="宋体" w:hAnsi="Times New Roman" w:cs="Times New Roman"/>
        </w:rPr>
        <w:t>1</w:t>
      </w:r>
      <w:r w:rsidRPr="005B795D">
        <w:rPr>
          <w:rFonts w:ascii="Times New Roman" w:eastAsia="宋体" w:hAnsi="Times New Roman" w:cs="Times New Roman" w:hint="eastAsia"/>
        </w:rPr>
        <w:t>时实现输入火车信息功能，参数为</w:t>
      </w:r>
      <w:r w:rsidRPr="005B795D">
        <w:rPr>
          <w:rFonts w:ascii="Times New Roman" w:eastAsia="宋体" w:hAnsi="Times New Roman" w:cs="Times New Roman"/>
        </w:rPr>
        <w:t>2</w:t>
      </w:r>
      <w:r w:rsidRPr="005B795D">
        <w:rPr>
          <w:rFonts w:ascii="Times New Roman" w:eastAsia="宋体" w:hAnsi="Times New Roman" w:cs="Times New Roman" w:hint="eastAsia"/>
        </w:rPr>
        <w:t>时实现查找火车信息功能，参数为</w:t>
      </w:r>
      <w:r w:rsidRPr="005B795D">
        <w:rPr>
          <w:rFonts w:ascii="Times New Roman" w:eastAsia="宋体" w:hAnsi="Times New Roman" w:cs="Times New Roman"/>
        </w:rPr>
        <w:t>3</w:t>
      </w:r>
      <w:r w:rsidRPr="005B795D">
        <w:rPr>
          <w:rFonts w:ascii="Times New Roman" w:eastAsia="宋体" w:hAnsi="Times New Roman" w:cs="Times New Roman" w:hint="eastAsia"/>
        </w:rPr>
        <w:t>时实现预定火车票功能，参数为</w:t>
      </w:r>
      <w:r w:rsidRPr="005B795D">
        <w:rPr>
          <w:rFonts w:ascii="Times New Roman" w:eastAsia="宋体" w:hAnsi="Times New Roman" w:cs="Times New Roman"/>
        </w:rPr>
        <w:t>4</w:t>
      </w:r>
      <w:r w:rsidRPr="005B795D">
        <w:rPr>
          <w:rFonts w:ascii="Times New Roman" w:eastAsia="宋体" w:hAnsi="Times New Roman" w:cs="Times New Roman" w:hint="eastAsia"/>
        </w:rPr>
        <w:t>时实现更新火车信息功能</w:t>
      </w:r>
      <w:bookmarkStart w:id="0" w:name="_GoBack"/>
      <w:bookmarkEnd w:id="0"/>
      <w:r w:rsidRPr="005B795D">
        <w:rPr>
          <w:rFonts w:ascii="Times New Roman" w:eastAsia="宋体" w:hAnsi="Times New Roman" w:cs="Times New Roman" w:hint="eastAsia"/>
        </w:rPr>
        <w:t>，参数为</w:t>
      </w:r>
      <w:r w:rsidRPr="005B795D">
        <w:rPr>
          <w:rFonts w:ascii="Times New Roman" w:eastAsia="宋体" w:hAnsi="Times New Roman" w:cs="Times New Roman"/>
        </w:rPr>
        <w:t>5</w:t>
      </w:r>
      <w:r w:rsidRPr="005B795D">
        <w:rPr>
          <w:rFonts w:ascii="Times New Roman" w:eastAsia="宋体" w:hAnsi="Times New Roman" w:cs="Times New Roman" w:hint="eastAsia"/>
        </w:rPr>
        <w:t>时实现提示帮助预定火车票功能。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Times New Roman" w:eastAsia="宋体" w:hAnsi="Times New Roman" w:cs="Times New Roman" w:hint="eastAsia"/>
        </w:rPr>
        <w:t>程序流程：</w:t>
      </w:r>
    </w:p>
    <w:p w:rsidR="0054097B" w:rsidRPr="005B795D" w:rsidRDefault="0054097B">
      <w:pPr>
        <w:pStyle w:val="ListParagraph1"/>
        <w:spacing w:before="240" w:after="100" w:afterAutospacing="1" w:line="360" w:lineRule="auto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8.7pt;margin-top:20.9pt;width:.05pt;height:18.4pt;z-index:251624448" o:preferrelative="t" filled="t">
            <v:stroke endarrow="block" miterlimit="2"/>
          </v:shape>
        </w:pict>
      </w:r>
      <w:r w:rsidRPr="005B795D">
        <w:rPr>
          <w:rFonts w:ascii="Times New Roman" w:eastAsia="宋体" w:hAnsi="Times New Roman" w:cs="Times New Roman"/>
        </w:rPr>
        <w:t xml:space="preserve">                       main</w:t>
      </w:r>
    </w:p>
    <w:p w:rsidR="0054097B" w:rsidRPr="005B795D" w:rsidRDefault="0054097B">
      <w:pPr>
        <w:pStyle w:val="ListParagraph1"/>
        <w:spacing w:before="240" w:after="100" w:afterAutospacing="1"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pict>
          <v:shape id="_x0000_s1027" type="#_x0000_t32" style="position:absolute;left:0;text-align:left;margin-left:168.7pt;margin-top:21.4pt;width:.05pt;height:15.9pt;z-index:251626496" o:preferrelative="t" filled="t">
            <v:stroke endarrow="block" miterlimit="2"/>
          </v:shape>
        </w:pict>
      </w:r>
      <w:r w:rsidRPr="005B795D">
        <w:rPr>
          <w:rFonts w:ascii="Times New Roman" w:eastAsia="宋体" w:hAnsi="Times New Roman" w:cs="Times New Roman"/>
        </w:rPr>
        <w:t xml:space="preserve">                   </w:t>
      </w:r>
      <w:r w:rsidRPr="005B795D">
        <w:rPr>
          <w:rFonts w:ascii="宋体" w:eastAsia="宋体" w:hAnsi="宋体"/>
        </w:rPr>
        <w:t>printInterface</w:t>
      </w:r>
    </w:p>
    <w:p w:rsidR="0054097B" w:rsidRPr="005B795D" w:rsidRDefault="0054097B">
      <w:pPr>
        <w:pStyle w:val="ListParagraph1"/>
        <w:spacing w:before="240" w:after="100" w:afterAutospacing="1"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pict>
          <v:shape id="_x0000_s1028" type="#_x0000_t32" style="position:absolute;left:0;text-align:left;margin-left:315.25pt;margin-top:6.65pt;width:.8pt;height:26.8pt;z-index:251630592" o:preferrelative="t" filled="t">
            <v:stroke endarrow="block" miterlimit="2"/>
          </v:shape>
        </w:pict>
      </w:r>
      <w:r>
        <w:rPr>
          <w:noProof/>
        </w:rPr>
        <w:pict>
          <v:shape id="_x0000_s1029" type="#_x0000_t32" style="position:absolute;left:0;text-align:left;margin-left:26.35pt;margin-top:6.65pt;width:289.7pt;height:.05pt;z-index:251625472" o:preferrelative="t" filled="t">
            <v:stroke miterlimit="2"/>
          </v:shape>
        </w:pict>
      </w:r>
      <w:r>
        <w:rPr>
          <w:noProof/>
        </w:rPr>
        <w:pict>
          <v:shape id="_x0000_s1030" type="#_x0000_t32" style="position:absolute;left:0;text-align:left;margin-left:223.1pt;margin-top:6.65pt;width:.05pt;height:26.8pt;z-index:251629568" o:preferrelative="t" filled="t">
            <v:stroke endarrow="block" miterlimit="2"/>
          </v:shape>
        </w:pict>
      </w:r>
      <w:r>
        <w:rPr>
          <w:noProof/>
        </w:rPr>
        <w:pict>
          <v:shape id="_x0000_s1031" type="#_x0000_t32" style="position:absolute;left:0;text-align:left;margin-left:130.2pt;margin-top:6.65pt;width:.05pt;height:26.8pt;z-index:251628544" o:preferrelative="t" filled="t">
            <v:stroke endarrow="block" miterlimit="2"/>
          </v:shape>
        </w:pict>
      </w:r>
      <w:r>
        <w:rPr>
          <w:noProof/>
        </w:rPr>
        <w:pict>
          <v:shape id="_x0000_s1032" type="#_x0000_t32" style="position:absolute;left:0;text-align:left;margin-left:26.35pt;margin-top:6.65pt;width:.05pt;height:26.8pt;z-index:251627520" o:preferrelative="t" filled="t">
            <v:stroke endarrow="block" miterlimit="2"/>
          </v:shape>
        </w:pict>
      </w:r>
    </w:p>
    <w:p w:rsidR="0054097B" w:rsidRPr="005B795D" w:rsidRDefault="0054097B">
      <w:pPr>
        <w:spacing w:before="240" w:after="100" w:afterAutospacing="1" w:line="360" w:lineRule="auto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 xml:space="preserve">InsertTraininfo   QueryTrain     BookTicket      UpdateInfo </w:t>
      </w:r>
    </w:p>
    <w:p w:rsidR="0054097B" w:rsidRPr="005B795D" w:rsidRDefault="0054097B">
      <w:pPr>
        <w:pStyle w:val="ListParagraph1"/>
        <w:numPr>
          <w:ilvl w:val="0"/>
          <w:numId w:val="3"/>
        </w:numPr>
        <w:spacing w:before="240" w:after="100" w:afterAutospacing="1" w:line="360" w:lineRule="auto"/>
        <w:ind w:firstLineChars="0"/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主界面如下：</w:t>
      </w:r>
    </w:p>
    <w:p w:rsidR="0054097B" w:rsidRPr="005B795D" w:rsidRDefault="0054097B">
      <w:pPr>
        <w:pStyle w:val="ListParagraph1"/>
        <w:spacing w:before="240" w:after="100" w:afterAutospacing="1" w:line="360" w:lineRule="auto"/>
        <w:ind w:left="360" w:firstLineChars="0" w:firstLine="0"/>
        <w:rPr>
          <w:rFonts w:ascii="黑体" w:eastAsia="黑体" w:hAnsi="黑体"/>
          <w:sz w:val="26"/>
          <w:szCs w:val="26"/>
        </w:rPr>
      </w:pPr>
      <w:r w:rsidRPr="0010748F">
        <w:rPr>
          <w:rFonts w:ascii="宋体" w:eastAsia="宋体" w:hAnsi="宋体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32" o:spid="_x0000_i1025" type="#_x0000_t75" style="width:379.5pt;height:200.25pt">
            <v:imagedata r:id="rId5" o:title=""/>
          </v:shape>
        </w:pict>
      </w:r>
    </w:p>
    <w:p w:rsidR="0054097B" w:rsidRPr="005B795D" w:rsidRDefault="0054097B">
      <w:pPr>
        <w:spacing w:line="416" w:lineRule="auto"/>
        <w:rPr>
          <w:rFonts w:ascii="Times New Roman" w:eastAsia="宋体" w:hAnsi="Times New Roman" w:cs="Times New Roman"/>
          <w:sz w:val="26"/>
          <w:szCs w:val="26"/>
        </w:rPr>
      </w:pPr>
      <w:r w:rsidRPr="005B795D">
        <w:rPr>
          <w:rFonts w:ascii="黑体" w:eastAsia="黑体" w:hAnsi="黑体" w:cs="Times New Roman" w:hint="eastAsia"/>
          <w:sz w:val="26"/>
          <w:szCs w:val="26"/>
        </w:rPr>
        <w:t>三、</w:t>
      </w:r>
      <w:r w:rsidRPr="005B795D">
        <w:rPr>
          <w:rFonts w:ascii="黑体" w:eastAsia="黑体" w:hAnsi="黑体" w:cs="Times New Roman" w:hint="eastAsia"/>
          <w:b/>
          <w:sz w:val="26"/>
          <w:szCs w:val="26"/>
        </w:rPr>
        <w:t>详细设计</w:t>
      </w:r>
    </w:p>
    <w:p w:rsidR="0054097B" w:rsidRPr="005B795D" w:rsidRDefault="0054097B">
      <w:pPr>
        <w:spacing w:before="240" w:after="100" w:afterAutospacing="1" w:line="360" w:lineRule="auto"/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 xml:space="preserve">1 </w:t>
      </w:r>
      <w:r w:rsidRPr="005B795D">
        <w:rPr>
          <w:rFonts w:ascii="宋体" w:eastAsia="宋体" w:hAnsi="宋体" w:hint="eastAsia"/>
        </w:rPr>
        <w:t>主要数据结构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struct train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num[10];/*</w:t>
      </w:r>
      <w:r w:rsidRPr="005B795D">
        <w:rPr>
          <w:rFonts w:hint="eastAsia"/>
          <w:sz w:val="20"/>
          <w:szCs w:val="20"/>
        </w:rPr>
        <w:t>列车号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city[10];/*</w:t>
      </w:r>
      <w:r w:rsidRPr="005B795D">
        <w:rPr>
          <w:rFonts w:hint="eastAsia"/>
          <w:sz w:val="20"/>
          <w:szCs w:val="20"/>
        </w:rPr>
        <w:t>目的城市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takeoffTime[10];/*</w:t>
      </w:r>
      <w:r w:rsidRPr="005B795D">
        <w:rPr>
          <w:rFonts w:hint="eastAsia"/>
          <w:sz w:val="20"/>
          <w:szCs w:val="20"/>
        </w:rPr>
        <w:t>发车时间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receiveTime[10];/*</w:t>
      </w:r>
      <w:r w:rsidRPr="005B795D">
        <w:rPr>
          <w:rFonts w:hint="eastAsia"/>
          <w:sz w:val="20"/>
          <w:szCs w:val="20"/>
        </w:rPr>
        <w:t>到达时间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price;/*</w:t>
      </w:r>
      <w:r w:rsidRPr="005B795D">
        <w:rPr>
          <w:rFonts w:hint="eastAsia"/>
          <w:sz w:val="20"/>
          <w:szCs w:val="20"/>
        </w:rPr>
        <w:t>票价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bookNum ;/*</w:t>
      </w:r>
      <w:r w:rsidRPr="005B795D">
        <w:rPr>
          <w:rFonts w:hint="eastAsia"/>
          <w:sz w:val="20"/>
          <w:szCs w:val="20"/>
        </w:rPr>
        <w:t>预定票数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struct man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num[10];/*ID*/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name[10];/*</w:t>
      </w:r>
      <w:r w:rsidRPr="005B795D">
        <w:rPr>
          <w:rFonts w:hint="eastAsia"/>
          <w:sz w:val="20"/>
          <w:szCs w:val="20"/>
        </w:rPr>
        <w:t>姓名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bookNum ;/*</w:t>
      </w:r>
      <w:r w:rsidRPr="005B795D">
        <w:rPr>
          <w:rFonts w:hint="eastAsia"/>
          <w:sz w:val="20"/>
          <w:szCs w:val="20"/>
        </w:rPr>
        <w:t>需要的票数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2 main</w:t>
      </w:r>
      <w:r w:rsidRPr="005B795D">
        <w:rPr>
          <w:rFonts w:hint="eastAsia"/>
          <w:sz w:val="20"/>
          <w:szCs w:val="20"/>
        </w:rPr>
        <w:t>（）函数：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33" type="#_x0000_t32" style="position:absolute;margin-left:181.25pt;margin-top:15.95pt;width:.05pt;height:16.75pt;z-index:251631616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                    </w:t>
      </w:r>
      <w:r w:rsidRPr="005B795D">
        <w:rPr>
          <w:rFonts w:hint="eastAsia"/>
          <w:sz w:val="20"/>
          <w:szCs w:val="20"/>
        </w:rPr>
        <w:t>选择</w:t>
      </w:r>
      <w:r w:rsidRPr="005B795D">
        <w:rPr>
          <w:sz w:val="20"/>
          <w:szCs w:val="20"/>
        </w:rPr>
        <w:t xml:space="preserve"> 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34" type="#_x0000_t32" style="position:absolute;margin-left:390.5pt;margin-top:9.65pt;width:.05pt;height:35.2pt;z-index:251639808" o:preferrelative="t" filled="t">
            <v:stroke endarrow="block" miterlimit="2"/>
          </v:shape>
        </w:pict>
      </w:r>
      <w:r>
        <w:rPr>
          <w:noProof/>
        </w:rPr>
        <w:pict>
          <v:shape id="_x0000_s1035" type="#_x0000_t32" style="position:absolute;margin-left:326.9pt;margin-top:9.65pt;width:.05pt;height:35.2pt;z-index:251638784" o:preferrelative="t" filled="t">
            <v:stroke endarrow="block" miterlimit="2"/>
          </v:shape>
        </w:pict>
      </w:r>
      <w:r>
        <w:rPr>
          <w:noProof/>
        </w:rPr>
        <w:pict>
          <v:shape id="_x0000_s1036" type="#_x0000_t32" style="position:absolute;margin-left:261.6pt;margin-top:9.65pt;width:.05pt;height:35.2pt;z-index:251637760" o:preferrelative="t" filled="t">
            <v:stroke endarrow="block" miterlimit="2"/>
          </v:shape>
        </w:pict>
      </w:r>
      <w:r>
        <w:rPr>
          <w:noProof/>
        </w:rPr>
        <w:pict>
          <v:shape id="_x0000_s1037" type="#_x0000_t32" style="position:absolute;margin-left:199.6pt;margin-top:9.65pt;width:.05pt;height:35.2pt;z-index:251636736" o:preferrelative="t" filled="t">
            <v:stroke endarrow="block" miterlimit="2"/>
          </v:shape>
        </w:pict>
      </w:r>
      <w:r>
        <w:rPr>
          <w:noProof/>
        </w:rPr>
        <w:pict>
          <v:shape id="_x0000_s1038" type="#_x0000_t32" style="position:absolute;margin-left:136.95pt;margin-top:9.65pt;width:.15pt;height:35.2pt;z-index:251635712" o:preferrelative="t" filled="t">
            <v:stroke endarrow="block" miterlimit="2"/>
          </v:shape>
        </w:pict>
      </w:r>
      <w:r>
        <w:rPr>
          <w:noProof/>
        </w:rPr>
        <w:pict>
          <v:shape id="_x0000_s1039" type="#_x0000_t32" style="position:absolute;margin-left:65.65pt;margin-top:9.65pt;width:.05pt;height:35.2pt;z-index:251634688" o:preferrelative="t" filled="t">
            <v:stroke endarrow="block" miterlimit="2"/>
          </v:shape>
        </w:pict>
      </w:r>
      <w:r>
        <w:rPr>
          <w:noProof/>
        </w:rPr>
        <w:pict>
          <v:shape id="_x0000_s1040" type="#_x0000_t32" style="position:absolute;margin-left:7.9pt;margin-top:9.65pt;width:.05pt;height:35.2pt;z-index:251633664" o:preferrelative="t" filled="t">
            <v:stroke endarrow="block" miterlimit="2"/>
          </v:shape>
        </w:pict>
      </w:r>
      <w:r>
        <w:rPr>
          <w:noProof/>
        </w:rPr>
        <w:pict>
          <v:shape id="_x0000_s1041" type="#_x0000_t32" style="position:absolute;margin-left:7.95pt;margin-top:9.65pt;width:382.55pt;height:.05pt;z-index:251632640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42" type="#_x0000_t32" style="position:absolute;margin-left:199.6pt;margin-top:17.75pt;width:.05pt;height:34.95pt;flip:x;z-index:251641856" o:preferrelative="t" filled="t">
            <v:stroke endarrow="block" miterlimit="2"/>
          </v:shape>
        </w:pict>
      </w:r>
      <w:r>
        <w:rPr>
          <w:noProof/>
        </w:rPr>
        <w:pict>
          <v:shape id="_x0000_s1043" type="#_x0000_t32" style="position:absolute;margin-left:137pt;margin-top:17.75pt;width:.05pt;height:86.85pt;z-index:251644928" o:preferrelative="t" filled="t">
            <v:stroke endarrow="block" miterlimit="2"/>
          </v:shape>
        </w:pict>
      </w:r>
      <w:r>
        <w:rPr>
          <w:noProof/>
        </w:rPr>
        <w:pict>
          <v:shape id="_x0000_s1044" type="#_x0000_t32" style="position:absolute;margin-left:32.25pt;margin-top:44.05pt;width:.05pt;height:20.95pt;z-index:251642880" o:preferrelative="t" filled="t">
            <v:stroke endarrow="block" miterlimit="2"/>
          </v:shape>
        </w:pict>
      </w:r>
      <w:r>
        <w:rPr>
          <w:noProof/>
        </w:rPr>
        <w:pict>
          <v:shape id="_x0000_s1045" type="#_x0000_t32" style="position:absolute;margin-left:65.6pt;margin-top:23.1pt;width:.05pt;height:20.95pt;z-index:251640832" o:preferrelative="t" filled="t">
            <v:stroke endarrow="block" miterlimit="2"/>
          </v:shape>
        </w:pict>
      </w: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 xml:space="preserve">      </w:t>
      </w:r>
      <w:r w:rsidRPr="005B795D">
        <w:rPr>
          <w:rFonts w:hint="eastAsia"/>
          <w:sz w:val="20"/>
          <w:szCs w:val="20"/>
        </w:rPr>
        <w:t>查询</w:t>
      </w:r>
      <w:r w:rsidRPr="005B795D">
        <w:rPr>
          <w:sz w:val="20"/>
          <w:szCs w:val="20"/>
        </w:rPr>
        <w:t xml:space="preserve">         </w:t>
      </w:r>
      <w:r w:rsidRPr="005B795D">
        <w:rPr>
          <w:rFonts w:hint="eastAsia"/>
          <w:sz w:val="20"/>
          <w:szCs w:val="20"/>
        </w:rPr>
        <w:t>预订</w:t>
      </w:r>
      <w:r w:rsidRPr="005B795D">
        <w:rPr>
          <w:sz w:val="20"/>
          <w:szCs w:val="20"/>
        </w:rPr>
        <w:t xml:space="preserve">        </w:t>
      </w:r>
      <w:r w:rsidRPr="005B795D">
        <w:rPr>
          <w:rFonts w:hint="eastAsia"/>
          <w:sz w:val="20"/>
          <w:szCs w:val="20"/>
        </w:rPr>
        <w:t>更新</w:t>
      </w:r>
      <w:r w:rsidRPr="005B795D">
        <w:rPr>
          <w:sz w:val="20"/>
          <w:szCs w:val="20"/>
        </w:rPr>
        <w:t xml:space="preserve">       </w:t>
      </w:r>
      <w:r w:rsidRPr="005B795D">
        <w:rPr>
          <w:rFonts w:hint="eastAsia"/>
          <w:sz w:val="20"/>
          <w:szCs w:val="20"/>
        </w:rPr>
        <w:t>帮助</w:t>
      </w:r>
      <w:r w:rsidRPr="005B795D">
        <w:rPr>
          <w:sz w:val="20"/>
          <w:szCs w:val="20"/>
        </w:rPr>
        <w:t xml:space="preserve">       </w:t>
      </w:r>
      <w:r w:rsidRPr="005B795D">
        <w:rPr>
          <w:rFonts w:hint="eastAsia"/>
          <w:sz w:val="20"/>
          <w:szCs w:val="20"/>
        </w:rPr>
        <w:t>保存</w:t>
      </w:r>
      <w:r w:rsidRPr="005B795D">
        <w:rPr>
          <w:sz w:val="20"/>
          <w:szCs w:val="20"/>
        </w:rPr>
        <w:t xml:space="preserve">        </w:t>
      </w:r>
      <w:r w:rsidRPr="005B795D">
        <w:rPr>
          <w:rFonts w:hint="eastAsia"/>
          <w:sz w:val="20"/>
          <w:szCs w:val="20"/>
        </w:rPr>
        <w:t>退出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46" type="#_x0000_t32" style="position:absolute;margin-left:254.1pt;margin-top:23.85pt;width:.05pt;height:57.5pt;z-index:251646976" o:preferrelative="t" filled="t">
            <v:stroke endarrow="block" miterlimit="2"/>
          </v:shape>
        </w:pict>
      </w:r>
      <w:r>
        <w:rPr>
          <w:noProof/>
        </w:rPr>
        <w:pict>
          <v:shape id="_x0000_s1047" type="#_x0000_t32" style="position:absolute;margin-left:199.6pt;margin-top:23.85pt;width:54.45pt;height:.05pt;z-index:251655168" o:preferrelative="t" filled="t">
            <v:stroke miterlimit="2"/>
          </v:shape>
        </w:pict>
      </w:r>
      <w:r>
        <w:rPr>
          <w:noProof/>
        </w:rPr>
        <w:pict>
          <v:shape id="_x0000_s1048" type="#_x0000_t32" style="position:absolute;margin-left:92.4pt;margin-top:15.2pt;width:.05pt;height:20.95pt;z-index:251643904" o:preferrelative="t" filled="t">
            <v:stroke endarrow="block" miterlimit="2"/>
          </v:shape>
        </w:pict>
      </w:r>
      <w:r>
        <w:rPr>
          <w:noProof/>
        </w:rPr>
        <w:pict>
          <v:shape id="_x0000_s1049" type="#_x0000_t32" style="position:absolute;margin-left:32.25pt;margin-top:15.2pt;width:60.2pt;height:.05pt;z-index:251645952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                                    </w:t>
      </w:r>
      <w:r w:rsidRPr="005B795D">
        <w:rPr>
          <w:rFonts w:hint="eastAsia"/>
          <w:sz w:val="20"/>
          <w:szCs w:val="20"/>
        </w:rPr>
        <w:t>输入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   </w:t>
      </w:r>
      <w:r w:rsidRPr="005B795D">
        <w:rPr>
          <w:rFonts w:hint="eastAsia"/>
          <w:sz w:val="20"/>
          <w:szCs w:val="20"/>
        </w:rPr>
        <w:t>输入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50" type="#_x0000_t32" style="position:absolute;margin-left:192pt;margin-top:23.6pt;width:.05pt;height:20.95pt;z-index:251652096" o:preferrelative="t" filled="t">
            <v:stroke endarrow="block" miterlimit="2"/>
          </v:shape>
        </w:pict>
      </w:r>
      <w:r>
        <w:rPr>
          <w:noProof/>
        </w:rPr>
        <w:pict>
          <v:shape id="_x0000_s1051" type="#_x0000_t32" style="position:absolute;margin-left:85.65pt;margin-top:23.6pt;width:.05pt;height:20.95pt;z-index:251650048" o:preferrelative="t" filled="t">
            <v:stroke endarrow="block" miterlimit="2"/>
          </v:shape>
        </w:pict>
      </w:r>
      <w:r>
        <w:rPr>
          <w:noProof/>
        </w:rPr>
        <w:pict>
          <v:shape id="_x0000_s1052" type="#_x0000_t32" style="position:absolute;margin-left:85.7pt;margin-top:23.6pt;width:106.35pt;height:.05pt;z-index:251653120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</w:t>
      </w:r>
      <w:r w:rsidRPr="005B795D">
        <w:rPr>
          <w:rFonts w:hint="eastAsia"/>
          <w:sz w:val="20"/>
          <w:szCs w:val="20"/>
        </w:rPr>
        <w:t>输入火车号</w:t>
      </w:r>
      <w:r w:rsidRPr="005B795D">
        <w:rPr>
          <w:sz w:val="20"/>
          <w:szCs w:val="20"/>
        </w:rPr>
        <w:t xml:space="preserve">   </w:t>
      </w:r>
      <w:r w:rsidRPr="005B795D">
        <w:rPr>
          <w:rFonts w:hint="eastAsia"/>
          <w:sz w:val="20"/>
          <w:szCs w:val="20"/>
        </w:rPr>
        <w:t>目的地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                     </w:t>
      </w:r>
      <w:r w:rsidRPr="005B795D">
        <w:rPr>
          <w:rFonts w:hint="eastAsia"/>
          <w:sz w:val="20"/>
          <w:szCs w:val="20"/>
        </w:rPr>
        <w:t>修改</w:t>
      </w:r>
      <w:r w:rsidRPr="005B795D">
        <w:rPr>
          <w:sz w:val="20"/>
          <w:szCs w:val="20"/>
        </w:rPr>
        <w:t xml:space="preserve">  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53" type="#_x0000_t32" style="position:absolute;margin-left:192.25pt;margin-top:19.15pt;width:.05pt;height:20.95pt;z-index:251648000" o:preferrelative="t" filled="t">
            <v:stroke endarrow="block" miterlimit="2"/>
          </v:shape>
        </w:pict>
      </w:r>
      <w:r>
        <w:rPr>
          <w:noProof/>
        </w:rPr>
        <w:pict>
          <v:shape id="_x0000_s1054" type="#_x0000_t32" style="position:absolute;margin-left:85.7pt;margin-top:19.15pt;width:.05pt;height:20.95pt;z-index:251651072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 </w:t>
      </w:r>
      <w:r w:rsidRPr="005B795D">
        <w:rPr>
          <w:rFonts w:hint="eastAsia"/>
          <w:sz w:val="20"/>
          <w:szCs w:val="20"/>
        </w:rPr>
        <w:t>火车票</w:t>
      </w:r>
      <w:r w:rsidRPr="005B795D">
        <w:rPr>
          <w:sz w:val="20"/>
          <w:szCs w:val="20"/>
        </w:rPr>
        <w:t xml:space="preserve">              </w:t>
      </w:r>
      <w:r w:rsidRPr="005B795D">
        <w:rPr>
          <w:rFonts w:hint="eastAsia"/>
          <w:sz w:val="20"/>
          <w:szCs w:val="20"/>
        </w:rPr>
        <w:t>目的地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55" type="#_x0000_t32" style="position:absolute;margin-left:137.05pt;margin-top:11.25pt;width:.05pt;height:20.95pt;z-index:251649024" o:preferrelative="t" filled="t">
            <v:stroke endarrow="block" miterlimit="2"/>
          </v:shape>
        </w:pict>
      </w:r>
      <w:r>
        <w:rPr>
          <w:noProof/>
        </w:rPr>
        <w:pict>
          <v:shape id="_x0000_s1056" type="#_x0000_t32" style="position:absolute;margin-left:85.7pt;margin-top:11.25pt;width:106.35pt;height:.05pt;z-index:251654144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 w:rsidP="00E50561">
      <w:pPr>
        <w:ind w:firstLineChars="950" w:firstLine="31680"/>
        <w:rPr>
          <w:sz w:val="20"/>
          <w:szCs w:val="20"/>
        </w:rPr>
      </w:pPr>
      <w:r>
        <w:rPr>
          <w:noProof/>
        </w:rPr>
        <w:pict>
          <v:shape id="_x0000_s1057" type="#_x0000_t32" style="position:absolute;left:0;text-align:left;margin-left:136.9pt;margin-top:22.4pt;width:.05pt;height:20.95pt;z-index:251691008" o:preferrelative="t" filled="t">
            <v:stroke endarrow="block" miterlimit="2"/>
          </v:shape>
        </w:pict>
      </w:r>
      <w:r w:rsidRPr="005B795D">
        <w:rPr>
          <w:rFonts w:hint="eastAsia"/>
          <w:sz w:val="20"/>
          <w:szCs w:val="20"/>
        </w:rPr>
        <w:t>输入你的信息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</w:t>
      </w:r>
    </w:p>
    <w:p w:rsidR="0054097B" w:rsidRPr="005B795D" w:rsidRDefault="0054097B" w:rsidP="00E50561">
      <w:pPr>
        <w:ind w:firstLineChars="1050" w:firstLine="3168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预定成功</w:t>
      </w: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sz w:val="20"/>
          <w:szCs w:val="20"/>
        </w:rPr>
        <w:t xml:space="preserve">3 </w:t>
      </w:r>
      <w:r w:rsidRPr="005B795D">
        <w:rPr>
          <w:rFonts w:ascii="宋体" w:eastAsia="宋体" w:hAnsi="宋体"/>
        </w:rPr>
        <w:t>void InsertTraininfo ( )</w:t>
      </w:r>
      <w:r w:rsidRPr="005B795D">
        <w:rPr>
          <w:rFonts w:ascii="宋体" w:eastAsia="宋体" w:hAnsi="宋体" w:hint="eastAsia"/>
        </w:rPr>
        <w:t>函数：</w:t>
      </w: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主要设计思想：将保存车票信息的文件内容读入链表中。</w:t>
      </w: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其核心算法流程图如下：</w:t>
      </w:r>
    </w:p>
    <w:p w:rsidR="0054097B" w:rsidRPr="005B795D" w:rsidRDefault="0054097B">
      <w:pPr>
        <w:rPr>
          <w:rFonts w:ascii="宋体" w:eastAsia="宋体" w:hAnsi="宋体"/>
        </w:rPr>
      </w:pPr>
      <w:r>
        <w:rPr>
          <w:noProof/>
        </w:rPr>
        <w:pict>
          <v:line id="直线 121" o:spid="_x0000_s1058" style="position:absolute;flip:y;z-index:251661312" from="275pt,9.3pt" to="275.05pt,168.05pt" o:preferrelative="t">
            <v:stroke miterlimit="2"/>
          </v:line>
        </w:pict>
      </w:r>
      <w:r>
        <w:rPr>
          <w:noProof/>
        </w:rPr>
        <w:pict>
          <v:line id="箭头 123" o:spid="_x0000_s1059" style="position:absolute;flip:x;z-index:251662336" from="232.8pt,9.25pt" to="275pt,9.3pt" o:preferrelative="t">
            <v:stroke endarrow="block" miterlimit="2"/>
          </v:line>
        </w:pict>
      </w:r>
      <w:r>
        <w:rPr>
          <w:noProof/>
        </w:rPr>
        <w:pict>
          <v:shape id="_x0000_s1060" type="#_x0000_t32" style="position:absolute;margin-left:159.5pt;margin-top:18.4pt;width:.05pt;height:25.15pt;z-index:251656192" o:preferrelative="t" filled="t">
            <v:stroke endarrow="block" miterlimit="2"/>
          </v:shape>
        </w:pict>
      </w:r>
      <w:r w:rsidRPr="005B795D">
        <w:rPr>
          <w:rFonts w:ascii="宋体" w:eastAsia="宋体" w:hAnsi="宋体"/>
        </w:rPr>
        <w:t xml:space="preserve">                     </w:t>
      </w:r>
      <w:r w:rsidRPr="005B795D">
        <w:rPr>
          <w:rFonts w:ascii="宋体" w:eastAsia="宋体" w:hAnsi="宋体" w:hint="eastAsia"/>
        </w:rPr>
        <w:t>输入火车信息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61" type="#_x0000_t32" style="position:absolute;margin-left:159.5pt;margin-top:18.7pt;width:.05pt;height:33.75pt;z-index:251657216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           </w:t>
      </w:r>
      <w:r w:rsidRPr="005B795D">
        <w:rPr>
          <w:rFonts w:hint="eastAsia"/>
          <w:sz w:val="20"/>
          <w:szCs w:val="20"/>
        </w:rPr>
        <w:t>检查火车是否存在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line id="直线 115" o:spid="_x0000_s1062" style="position:absolute;flip:x y;z-index:251664384" from="93.5pt,2.5pt" to="94.5pt,90.35pt" o:preferrelative="t">
            <v:stroke miterlimit="2"/>
          </v:line>
        </w:pict>
      </w:r>
      <w:r>
        <w:rPr>
          <w:noProof/>
        </w:rPr>
        <w:pict>
          <v:line id="直线 113" o:spid="_x0000_s1063" style="position:absolute;flip:x;z-index:251663360" from="93.5pt,2.45pt" to="159.5pt,2.5pt" o:preferrelative="t">
            <v:stroke miterlimit="2"/>
          </v:line>
        </w:pict>
      </w:r>
      <w:r w:rsidRPr="005B795D">
        <w:rPr>
          <w:sz w:val="20"/>
          <w:szCs w:val="20"/>
        </w:rPr>
        <w:t xml:space="preserve">                              </w:t>
      </w:r>
      <w:r w:rsidRPr="005B795D">
        <w:rPr>
          <w:rFonts w:hint="eastAsia"/>
          <w:sz w:val="20"/>
          <w:szCs w:val="20"/>
        </w:rPr>
        <w:t>否</w:t>
      </w:r>
      <w:r w:rsidRPr="005B795D">
        <w:rPr>
          <w:sz w:val="20"/>
          <w:szCs w:val="20"/>
        </w:rPr>
        <w:t xml:space="preserve">                   </w:t>
      </w:r>
      <w:r w:rsidRPr="005B795D">
        <w:rPr>
          <w:rFonts w:hint="eastAsia"/>
          <w:sz w:val="20"/>
          <w:szCs w:val="20"/>
        </w:rPr>
        <w:t>是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64" type="#_x0000_t32" style="position:absolute;margin-left:159.5pt;margin-top:18.45pt;width:.05pt;height:33.2pt;z-index:251658240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   </w:t>
      </w:r>
      <w:r w:rsidRPr="005B795D">
        <w:rPr>
          <w:rFonts w:hint="eastAsia"/>
          <w:sz w:val="20"/>
          <w:szCs w:val="20"/>
        </w:rPr>
        <w:t>是</w:t>
      </w:r>
      <w:r w:rsidRPr="005B795D">
        <w:rPr>
          <w:sz w:val="20"/>
          <w:szCs w:val="20"/>
        </w:rPr>
        <w:t xml:space="preserve">     </w:t>
      </w:r>
      <w:r w:rsidRPr="005B795D">
        <w:rPr>
          <w:rFonts w:hint="eastAsia"/>
          <w:sz w:val="20"/>
          <w:szCs w:val="20"/>
        </w:rPr>
        <w:t>火车信息保存于链表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line id="箭头 117" o:spid="_x0000_s1065" style="position:absolute;z-index:251665408" from="94.5pt,9.35pt" to="124.15pt,9.4pt" o:preferrelative="t">
            <v:stroke endarrow="block" miterlimit="2"/>
          </v:line>
        </w:pict>
      </w:r>
      <w:r>
        <w:rPr>
          <w:noProof/>
        </w:rPr>
        <w:pict>
          <v:shape id="_x0000_s1066" type="#_x0000_t32" style="position:absolute;margin-left:159.5pt;margin-top:16.8pt;width:.05pt;height:34.65pt;z-index:251659264" o:preferrelative="t" filled="t">
            <v:stroke endarrow="block" miterlimit="2"/>
          </v:shape>
        </w:pict>
      </w:r>
      <w:r>
        <w:rPr>
          <w:noProof/>
        </w:rPr>
        <w:pict>
          <v:line id="直线 1060" o:spid="_x0000_s1067" style="position:absolute;flip:x;z-index:251660288" from="196.45pt,9.35pt" to="275pt,9.4pt" o:preferrelative="t">
            <v:stroke miterlimit="2"/>
          </v:line>
        </w:pict>
      </w:r>
      <w:r w:rsidRPr="005B795D">
        <w:rPr>
          <w:sz w:val="20"/>
          <w:szCs w:val="20"/>
        </w:rPr>
        <w:t xml:space="preserve">                        </w:t>
      </w:r>
      <w:r w:rsidRPr="005B795D">
        <w:rPr>
          <w:rFonts w:hint="eastAsia"/>
          <w:sz w:val="20"/>
          <w:szCs w:val="20"/>
        </w:rPr>
        <w:t>是否继续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         </w:t>
      </w:r>
      <w:r w:rsidRPr="005B795D">
        <w:rPr>
          <w:rFonts w:hint="eastAsia"/>
          <w:sz w:val="20"/>
          <w:szCs w:val="20"/>
        </w:rPr>
        <w:t>否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</w:t>
      </w:r>
      <w:r w:rsidRPr="005B795D">
        <w:rPr>
          <w:rFonts w:hint="eastAsia"/>
          <w:sz w:val="20"/>
          <w:szCs w:val="20"/>
        </w:rPr>
        <w:t>保存于文件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rFonts w:ascii="宋体" w:eastAsia="宋体" w:hAnsi="宋体"/>
        </w:rPr>
        <w:t>4 void QueryTrain( )</w:t>
      </w:r>
      <w:r w:rsidRPr="005B795D">
        <w:rPr>
          <w:rFonts w:ascii="宋体" w:eastAsia="宋体" w:hAnsi="宋体" w:hint="eastAsia"/>
        </w:rPr>
        <w:t>函数：</w:t>
      </w: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rFonts w:ascii="宋体" w:eastAsia="宋体" w:hAnsi="宋体" w:hint="eastAsia"/>
        </w:rPr>
        <w:t>其核心算法流程图如下：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ascii="宋体" w:eastAsia="宋体" w:hAnsi="宋体"/>
        </w:rPr>
        <w:t xml:space="preserve">                 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68" type="#_x0000_t32" style="position:absolute;margin-left:153.65pt;margin-top:15.35pt;width:.05pt;height:24.25pt;z-index:251666432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                      </w:t>
      </w: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>1</w:t>
      </w:r>
      <w:r w:rsidRPr="005B795D">
        <w:rPr>
          <w:rFonts w:hint="eastAsia"/>
          <w:sz w:val="20"/>
          <w:szCs w:val="20"/>
        </w:rPr>
        <w:t>或</w:t>
      </w:r>
      <w:r w:rsidRPr="005B795D">
        <w:rPr>
          <w:sz w:val="20"/>
          <w:szCs w:val="20"/>
        </w:rPr>
        <w:t>2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69" type="#_x0000_t32" style="position:absolute;margin-left:218.1pt;margin-top:10.75pt;width:.05pt;height:45.15pt;z-index:251669504" o:preferrelative="t" filled="t">
            <v:stroke endarrow="block" miterlimit="2"/>
          </v:shape>
        </w:pict>
      </w:r>
      <w:r>
        <w:rPr>
          <w:noProof/>
        </w:rPr>
        <w:pict>
          <v:shape id="_x0000_s1070" type="#_x0000_t32" style="position:absolute;margin-left:94.5pt;margin-top:10.7pt;width:.05pt;height:45.2pt;z-index:251668480" o:preferrelative="t" filled="t">
            <v:stroke endarrow="block" miterlimit="2"/>
          </v:shape>
        </w:pict>
      </w:r>
      <w:r>
        <w:rPr>
          <w:noProof/>
        </w:rPr>
        <w:pict>
          <v:shape id="_x0000_s1071" type="#_x0000_t32" style="position:absolute;margin-left:94.5pt;margin-top:10.7pt;width:123.6pt;height:.05pt;z-index:251667456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1                         2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72" type="#_x0000_t32" style="position:absolute;margin-left:218.1pt;margin-top:19.85pt;width:.05pt;height:24.25pt;z-index:251671552" o:preferrelative="t" filled="t">
            <v:stroke miterlimit="2"/>
          </v:shape>
        </w:pict>
      </w:r>
      <w:r>
        <w:rPr>
          <w:noProof/>
        </w:rPr>
        <w:pict>
          <v:shape id="_x0000_s1073" type="#_x0000_t32" style="position:absolute;margin-left:94.5pt;margin-top:19.85pt;width:.05pt;height:24.25pt;z-index:251670528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           </w:t>
      </w:r>
      <w:r w:rsidRPr="005B795D">
        <w:rPr>
          <w:rFonts w:hint="eastAsia"/>
          <w:sz w:val="20"/>
          <w:szCs w:val="20"/>
        </w:rPr>
        <w:t>输入火车号</w:t>
      </w:r>
      <w:r w:rsidRPr="005B795D">
        <w:rPr>
          <w:sz w:val="20"/>
          <w:szCs w:val="20"/>
        </w:rPr>
        <w:t xml:space="preserve">            </w:t>
      </w:r>
      <w:r w:rsidRPr="005B795D">
        <w:rPr>
          <w:rFonts w:hint="eastAsia"/>
          <w:sz w:val="20"/>
          <w:szCs w:val="20"/>
        </w:rPr>
        <w:t>输入目的地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74" type="#_x0000_t32" style="position:absolute;margin-left:153.65pt;margin-top:15.2pt;width:.05pt;height:26.55pt;z-index:251673600" o:preferrelative="t" filled="t">
            <v:stroke endarrow="block" miterlimit="2"/>
          </v:shape>
        </w:pict>
      </w:r>
      <w:r>
        <w:rPr>
          <w:noProof/>
        </w:rPr>
        <w:pict>
          <v:shape id="_x0000_s1075" type="#_x0000_t32" style="position:absolute;margin-left:94.55pt;margin-top:15.15pt;width:123.6pt;height:.05pt;z-index:251672576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 w:rsidP="00E50561">
      <w:pPr>
        <w:ind w:firstLineChars="1200" w:firstLine="31680"/>
        <w:rPr>
          <w:sz w:val="20"/>
          <w:szCs w:val="20"/>
        </w:rPr>
      </w:pPr>
      <w:r w:rsidRPr="005B795D">
        <w:rPr>
          <w:sz w:val="20"/>
          <w:szCs w:val="20"/>
        </w:rPr>
        <w:t xml:space="preserve">  </w:t>
      </w:r>
      <w:r w:rsidRPr="005B795D">
        <w:rPr>
          <w:rFonts w:hint="eastAsia"/>
          <w:sz w:val="20"/>
          <w:szCs w:val="20"/>
        </w:rPr>
        <w:t>返回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rFonts w:ascii="宋体" w:eastAsia="宋体" w:hAnsi="宋体"/>
        </w:rPr>
      </w:pPr>
      <w:r w:rsidRPr="005B795D">
        <w:rPr>
          <w:sz w:val="20"/>
          <w:szCs w:val="20"/>
        </w:rPr>
        <w:t xml:space="preserve">5  </w:t>
      </w:r>
      <w:r w:rsidRPr="005B795D">
        <w:rPr>
          <w:rFonts w:ascii="宋体" w:eastAsia="宋体" w:hAnsi="宋体"/>
        </w:rPr>
        <w:t xml:space="preserve">void UpdateInfo( ) </w:t>
      </w:r>
      <w:r w:rsidRPr="005B795D">
        <w:rPr>
          <w:rFonts w:ascii="宋体" w:eastAsia="宋体" w:hAnsi="宋体" w:hint="eastAsia"/>
        </w:rPr>
        <w:t>函数：</w:t>
      </w:r>
    </w:p>
    <w:p w:rsidR="0054097B" w:rsidRPr="005B795D" w:rsidRDefault="0054097B">
      <w:pPr>
        <w:rPr>
          <w:rFonts w:ascii="Times New Roman" w:eastAsia="宋体" w:hAnsi="Times New Roman" w:cs="Times New Roman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ascii="Times New Roman" w:eastAsia="宋体" w:hAnsi="Times New Roman" w:cs="Times New Roman" w:hint="eastAsia"/>
        </w:rPr>
        <w:t>其核心算法流程图如下：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76" type="#_x0000_t32" style="position:absolute;margin-left:153.65pt;margin-top:15.35pt;width:.05pt;height:24.25pt;z-index:251674624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                      </w:t>
      </w: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>1</w:t>
      </w:r>
      <w:r w:rsidRPr="005B795D">
        <w:rPr>
          <w:rFonts w:hint="eastAsia"/>
          <w:sz w:val="20"/>
          <w:szCs w:val="20"/>
        </w:rPr>
        <w:t>或</w:t>
      </w:r>
      <w:r w:rsidRPr="005B795D">
        <w:rPr>
          <w:sz w:val="20"/>
          <w:szCs w:val="20"/>
        </w:rPr>
        <w:t>2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77" type="#_x0000_t32" style="position:absolute;margin-left:218.1pt;margin-top:10.75pt;width:.05pt;height:45.15pt;z-index:251677696" o:preferrelative="t" filled="t">
            <v:stroke endarrow="block" miterlimit="2"/>
          </v:shape>
        </w:pict>
      </w:r>
      <w:r>
        <w:rPr>
          <w:noProof/>
        </w:rPr>
        <w:pict>
          <v:shape id="_x0000_s1078" type="#_x0000_t32" style="position:absolute;margin-left:94.5pt;margin-top:10.7pt;width:.05pt;height:45.2pt;z-index:251676672" o:preferrelative="t" filled="t">
            <v:stroke endarrow="block" miterlimit="2"/>
          </v:shape>
        </w:pict>
      </w:r>
      <w:r>
        <w:rPr>
          <w:noProof/>
        </w:rPr>
        <w:pict>
          <v:shape id="_x0000_s1079" type="#_x0000_t32" style="position:absolute;margin-left:94.5pt;margin-top:10.7pt;width:123.6pt;height:.05pt;z-index:251675648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1                         2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80" type="#_x0000_t32" style="position:absolute;margin-left:218.1pt;margin-top:19.85pt;width:.05pt;height:24.25pt;z-index:251679744" o:preferrelative="t" filled="t">
            <v:stroke miterlimit="2"/>
          </v:shape>
        </w:pict>
      </w:r>
      <w:r>
        <w:rPr>
          <w:noProof/>
        </w:rPr>
        <w:pict>
          <v:shape id="_x0000_s1081" type="#_x0000_t32" style="position:absolute;margin-left:94.5pt;margin-top:19.85pt;width:.05pt;height:24.25pt;z-index:251678720" o:preferrelative="t" filled="t">
            <v:stroke miterlimit="2"/>
          </v:shape>
        </w:pict>
      </w:r>
      <w:r w:rsidRPr="005B795D">
        <w:rPr>
          <w:sz w:val="20"/>
          <w:szCs w:val="20"/>
        </w:rPr>
        <w:t xml:space="preserve">            </w:t>
      </w:r>
      <w:r w:rsidRPr="005B795D">
        <w:rPr>
          <w:rFonts w:hint="eastAsia"/>
          <w:sz w:val="20"/>
          <w:szCs w:val="20"/>
        </w:rPr>
        <w:t>输入火车号</w:t>
      </w:r>
      <w:r w:rsidRPr="005B795D">
        <w:rPr>
          <w:sz w:val="20"/>
          <w:szCs w:val="20"/>
        </w:rPr>
        <w:t xml:space="preserve">            </w:t>
      </w:r>
      <w:r w:rsidRPr="005B795D">
        <w:rPr>
          <w:rFonts w:hint="eastAsia"/>
          <w:sz w:val="20"/>
          <w:szCs w:val="20"/>
        </w:rPr>
        <w:t>输入目的地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82" type="#_x0000_t32" style="position:absolute;margin-left:153.65pt;margin-top:15.2pt;width:.05pt;height:26.55pt;z-index:251681792" o:preferrelative="t" filled="t">
            <v:stroke endarrow="block" miterlimit="2"/>
          </v:shape>
        </w:pict>
      </w:r>
      <w:r>
        <w:rPr>
          <w:noProof/>
        </w:rPr>
        <w:pict>
          <v:shape id="_x0000_s1083" type="#_x0000_t32" style="position:absolute;margin-left:94.55pt;margin-top:15.2pt;width:123.6pt;height:.05pt;z-index:251680768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84" type="#_x0000_t32" style="position:absolute;margin-left:153.65pt;margin-top:16.65pt;width:.05pt;height:26.55pt;z-index:251682816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             </w:t>
      </w:r>
      <w:r w:rsidRPr="005B795D">
        <w:rPr>
          <w:rFonts w:hint="eastAsia"/>
          <w:sz w:val="20"/>
          <w:szCs w:val="20"/>
        </w:rPr>
        <w:t>是否修改</w:t>
      </w:r>
      <w:r w:rsidRPr="005B795D">
        <w:rPr>
          <w:sz w:val="20"/>
          <w:szCs w:val="20"/>
        </w:rPr>
        <w:t xml:space="preserve">  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85" type="#_x0000_t32" style="position:absolute;margin-left:218.1pt;margin-top:14.3pt;width:.05pt;height:178.4pt;z-index:251685888" o:preferrelative="t" filled="t">
            <v:stroke endarrow="block" miterlimit="2"/>
          </v:shape>
        </w:pict>
      </w:r>
      <w:r>
        <w:rPr>
          <w:noProof/>
        </w:rPr>
        <w:pict>
          <v:shape id="_x0000_s1086" type="#_x0000_t32" style="position:absolute;margin-left:94.55pt;margin-top:14.35pt;width:.05pt;height:52.25pt;z-index:251684864" o:preferrelative="t" filled="t">
            <v:stroke endarrow="block" miterlimit="2"/>
          </v:shape>
        </w:pict>
      </w:r>
      <w:r>
        <w:rPr>
          <w:noProof/>
        </w:rPr>
        <w:pict>
          <v:shape id="_x0000_s1087" type="#_x0000_t32" style="position:absolute;margin-left:94.55pt;margin-top:14.3pt;width:123.6pt;height:.05pt;z-index:251683840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</w:t>
      </w:r>
      <w:r w:rsidRPr="005B795D">
        <w:rPr>
          <w:rFonts w:hint="eastAsia"/>
          <w:sz w:val="20"/>
          <w:szCs w:val="20"/>
        </w:rPr>
        <w:t>是</w:t>
      </w:r>
      <w:r w:rsidRPr="005B795D">
        <w:rPr>
          <w:sz w:val="20"/>
          <w:szCs w:val="20"/>
        </w:rPr>
        <w:t xml:space="preserve">                          </w:t>
      </w:r>
      <w:r w:rsidRPr="005B795D">
        <w:rPr>
          <w:rFonts w:hint="eastAsia"/>
          <w:sz w:val="20"/>
          <w:szCs w:val="20"/>
        </w:rPr>
        <w:t>否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               </w:t>
      </w: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88" type="#_x0000_t32" style="position:absolute;margin-left:94.55pt;margin-top:15.35pt;width:.05pt;height:26.55pt;z-index:251686912" o:preferrelative="t" filled="t">
            <v:stroke endarrow="block" miterlimit="2"/>
          </v:shape>
        </w:pict>
      </w:r>
      <w:r w:rsidRPr="005B795D">
        <w:rPr>
          <w:sz w:val="20"/>
          <w:szCs w:val="20"/>
        </w:rPr>
        <w:t xml:space="preserve">           </w:t>
      </w:r>
      <w:r w:rsidRPr="005B795D">
        <w:rPr>
          <w:rFonts w:hint="eastAsia"/>
          <w:sz w:val="20"/>
          <w:szCs w:val="20"/>
        </w:rPr>
        <w:t>输入新的火车信息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 w:rsidP="00E50561">
      <w:pPr>
        <w:ind w:firstLineChars="600" w:firstLine="31680"/>
        <w:rPr>
          <w:sz w:val="20"/>
          <w:szCs w:val="20"/>
        </w:rPr>
      </w:pPr>
      <w:r>
        <w:rPr>
          <w:noProof/>
        </w:rPr>
        <w:pict>
          <v:shape id="_x0000_s1089" type="#_x0000_t32" style="position:absolute;left:0;text-align:left;margin-left:94.5pt;margin-top:19.15pt;width:.05pt;height:45.95pt;z-index:251689984" o:preferrelative="t" filled="t">
            <v:stroke endarrow="block" miterlimit="2"/>
          </v:shape>
        </w:pict>
      </w:r>
      <w:r w:rsidRPr="005B795D">
        <w:rPr>
          <w:rFonts w:hint="eastAsia"/>
          <w:sz w:val="20"/>
          <w:szCs w:val="20"/>
        </w:rPr>
        <w:t>保存于文件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>
        <w:rPr>
          <w:noProof/>
        </w:rPr>
        <w:pict>
          <v:shape id="_x0000_s1090" type="#_x0000_t32" style="position:absolute;margin-left:153.65pt;margin-top:12.95pt;width:.05pt;height:26.55pt;z-index:251688960" o:preferrelative="t" filled="t">
            <v:stroke endarrow="block" miterlimit="2"/>
          </v:shape>
        </w:pict>
      </w:r>
      <w:r>
        <w:rPr>
          <w:noProof/>
        </w:rPr>
        <w:pict>
          <v:shape id="_x0000_s1091" type="#_x0000_t32" style="position:absolute;margin-left:94.55pt;margin-top:12.95pt;width:123.6pt;height:.05pt;z-index:251687936" o:preferrelative="t" filled="t">
            <v:stroke miterlimit="2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      </w:t>
      </w:r>
      <w:r w:rsidRPr="005B795D">
        <w:rPr>
          <w:rFonts w:hint="eastAsia"/>
          <w:sz w:val="20"/>
          <w:szCs w:val="20"/>
        </w:rPr>
        <w:t>返回</w:t>
      </w:r>
    </w:p>
    <w:p w:rsidR="0054097B" w:rsidRPr="005B795D" w:rsidRDefault="0054097B">
      <w:pPr>
        <w:spacing w:line="416" w:lineRule="auto"/>
        <w:rPr>
          <w:rFonts w:ascii="黑体" w:eastAsia="黑体" w:hAnsi="黑体" w:cs="Times New Roman"/>
          <w:b/>
          <w:sz w:val="26"/>
          <w:szCs w:val="26"/>
        </w:rPr>
      </w:pPr>
      <w:r w:rsidRPr="005B795D">
        <w:rPr>
          <w:rFonts w:ascii="黑体" w:eastAsia="黑体" w:hAnsi="黑体" w:cs="Times New Roman" w:hint="eastAsia"/>
          <w:sz w:val="26"/>
          <w:szCs w:val="26"/>
        </w:rPr>
        <w:t>四、</w:t>
      </w:r>
      <w:r w:rsidRPr="005B795D">
        <w:rPr>
          <w:rFonts w:ascii="黑体" w:eastAsia="黑体" w:hAnsi="黑体" w:cs="Times New Roman" w:hint="eastAsia"/>
          <w:b/>
          <w:sz w:val="26"/>
          <w:szCs w:val="26"/>
        </w:rPr>
        <w:t>调试分析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1. </w:t>
      </w:r>
      <w:r w:rsidRPr="005B795D">
        <w:rPr>
          <w:rFonts w:hint="eastAsia"/>
          <w:sz w:val="20"/>
          <w:szCs w:val="20"/>
        </w:rPr>
        <w:t>在输入时会不小心多打空格进入，使得程序结果有差错。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2. </w:t>
      </w:r>
      <w:r w:rsidRPr="005B795D">
        <w:rPr>
          <w:rFonts w:hint="eastAsia"/>
          <w:sz w:val="20"/>
          <w:szCs w:val="20"/>
        </w:rPr>
        <w:t>初始时未加上</w:t>
      </w:r>
      <w:r w:rsidRPr="005B795D">
        <w:rPr>
          <w:sz w:val="20"/>
          <w:szCs w:val="20"/>
        </w:rPr>
        <w:t>#include &lt;stdlib.h&gt;</w:t>
      </w:r>
      <w:r w:rsidRPr="005B795D">
        <w:rPr>
          <w:rFonts w:hint="eastAsia"/>
          <w:sz w:val="20"/>
          <w:szCs w:val="20"/>
        </w:rPr>
        <w:t>和</w:t>
      </w:r>
      <w:r w:rsidRPr="005B795D">
        <w:rPr>
          <w:sz w:val="20"/>
          <w:szCs w:val="20"/>
        </w:rPr>
        <w:t xml:space="preserve">#include &lt;string.h&gt; </w:t>
      </w:r>
      <w:r w:rsidRPr="005B795D">
        <w:rPr>
          <w:rFonts w:hint="eastAsia"/>
          <w:sz w:val="20"/>
          <w:szCs w:val="20"/>
        </w:rPr>
        <w:t>导致出错。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3. </w:t>
      </w:r>
      <w:r w:rsidRPr="005B795D">
        <w:rPr>
          <w:rFonts w:hint="eastAsia"/>
          <w:sz w:val="20"/>
          <w:szCs w:val="20"/>
        </w:rPr>
        <w:t>编程过程中容易忽视</w:t>
      </w:r>
      <w:r w:rsidRPr="005B795D">
        <w:rPr>
          <w:sz w:val="20"/>
          <w:szCs w:val="20"/>
        </w:rPr>
        <w:t>C</w:t>
      </w:r>
      <w:r w:rsidRPr="005B795D">
        <w:rPr>
          <w:rFonts w:hint="eastAsia"/>
          <w:sz w:val="20"/>
          <w:szCs w:val="20"/>
        </w:rPr>
        <w:t>语言应有的规范，导致错误，后经调试，修正过来。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4. </w:t>
      </w:r>
      <w:r w:rsidRPr="005B795D">
        <w:rPr>
          <w:rFonts w:hint="eastAsia"/>
          <w:sz w:val="20"/>
          <w:szCs w:val="20"/>
        </w:rPr>
        <w:t>这次编程内容需要自学，让我从中发现更多编程语言的乐趣，并且，我了解到应该以更严谨的态度去学习</w:t>
      </w:r>
      <w:r w:rsidRPr="005B795D">
        <w:rPr>
          <w:sz w:val="20"/>
          <w:szCs w:val="20"/>
        </w:rPr>
        <w:t>C</w:t>
      </w:r>
      <w:r w:rsidRPr="005B795D">
        <w:rPr>
          <w:rFonts w:hint="eastAsia"/>
          <w:sz w:val="20"/>
          <w:szCs w:val="20"/>
        </w:rPr>
        <w:t>语言。</w:t>
      </w:r>
      <w:r w:rsidRPr="005B795D">
        <w:rPr>
          <w:sz w:val="20"/>
          <w:szCs w:val="20"/>
        </w:rPr>
        <w:t xml:space="preserve"> 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numPr>
          <w:ilvl w:val="0"/>
          <w:numId w:val="4"/>
        </w:numPr>
        <w:spacing w:line="416" w:lineRule="auto"/>
        <w:rPr>
          <w:rFonts w:ascii="黑体" w:eastAsia="黑体" w:hAnsi="黑体"/>
          <w:b/>
          <w:sz w:val="26"/>
          <w:szCs w:val="26"/>
        </w:rPr>
      </w:pPr>
      <w:r w:rsidRPr="005B795D">
        <w:rPr>
          <w:rFonts w:ascii="黑体" w:eastAsia="黑体" w:hAnsi="黑体" w:hint="eastAsia"/>
          <w:b/>
          <w:sz w:val="26"/>
          <w:szCs w:val="26"/>
        </w:rPr>
        <w:t>用户手册</w:t>
      </w:r>
    </w:p>
    <w:p w:rsidR="0054097B" w:rsidRPr="005B795D" w:rsidRDefault="0054097B">
      <w:pPr>
        <w:pStyle w:val="ListParagraph1"/>
        <w:numPr>
          <w:ilvl w:val="0"/>
          <w:numId w:val="5"/>
        </w:numPr>
        <w:ind w:firstLineChars="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程序编译环境为</w:t>
      </w:r>
      <w:r w:rsidRPr="005B795D">
        <w:rPr>
          <w:sz w:val="20"/>
          <w:szCs w:val="20"/>
        </w:rPr>
        <w:t>VC6.0</w:t>
      </w:r>
      <w:r>
        <w:rPr>
          <w:rFonts w:hint="eastAsia"/>
          <w:sz w:val="20"/>
          <w:szCs w:val="20"/>
        </w:rPr>
        <w:t>，操作环境为</w:t>
      </w:r>
      <w:r>
        <w:rPr>
          <w:sz w:val="20"/>
          <w:szCs w:val="20"/>
        </w:rPr>
        <w:t>DOS</w:t>
      </w:r>
      <w:r>
        <w:rPr>
          <w:rFonts w:hint="eastAsia"/>
          <w:sz w:val="20"/>
          <w:szCs w:val="20"/>
        </w:rPr>
        <w:t>操作系统。</w:t>
      </w:r>
    </w:p>
    <w:p w:rsidR="0054097B" w:rsidRDefault="0054097B">
      <w:pPr>
        <w:pStyle w:val="ListParagraph1"/>
        <w:numPr>
          <w:ilvl w:val="0"/>
          <w:numId w:val="5"/>
        </w:numPr>
        <w:ind w:firstLineChars="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本程序运行时输入后必须保存后，下次才能直接使用。</w:t>
      </w:r>
    </w:p>
    <w:p w:rsidR="0054097B" w:rsidRPr="005B795D" w:rsidRDefault="0054097B" w:rsidP="00F36190">
      <w:pPr>
        <w:pStyle w:val="ListParagraph1"/>
        <w:ind w:firstLineChars="0" w:firstLine="0"/>
        <w:rPr>
          <w:sz w:val="20"/>
          <w:szCs w:val="20"/>
        </w:rPr>
      </w:pPr>
    </w:p>
    <w:p w:rsidR="0054097B" w:rsidRPr="005B795D" w:rsidRDefault="0054097B">
      <w:pPr>
        <w:pStyle w:val="ListParagraph1"/>
        <w:numPr>
          <w:ilvl w:val="0"/>
          <w:numId w:val="5"/>
        </w:numPr>
        <w:ind w:firstLineChars="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进入菜单后，根据提示选择</w:t>
      </w:r>
      <w:r w:rsidRPr="005B795D">
        <w:rPr>
          <w:sz w:val="20"/>
          <w:szCs w:val="20"/>
        </w:rPr>
        <w:t>1-7</w:t>
      </w:r>
      <w:r w:rsidRPr="005B795D">
        <w:rPr>
          <w:rFonts w:hint="eastAsia"/>
          <w:sz w:val="20"/>
          <w:szCs w:val="20"/>
        </w:rPr>
        <w:t>按键，依据自己所需操作。</w:t>
      </w:r>
    </w:p>
    <w:p w:rsidR="0054097B" w:rsidRPr="005B795D" w:rsidRDefault="0054097B">
      <w:pPr>
        <w:pStyle w:val="ListParagraph1"/>
        <w:numPr>
          <w:ilvl w:val="0"/>
          <w:numId w:val="5"/>
        </w:numPr>
        <w:ind w:firstLineChars="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必须按照输入时的目的地或火车号才能搜到用户需要的信息。</w:t>
      </w:r>
    </w:p>
    <w:p w:rsidR="0054097B" w:rsidRPr="005B795D" w:rsidRDefault="0054097B">
      <w:pPr>
        <w:pStyle w:val="ListParagraph1"/>
        <w:numPr>
          <w:ilvl w:val="0"/>
          <w:numId w:val="5"/>
        </w:numPr>
        <w:ind w:firstLineChars="0"/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进入程序，系统会显示主要选择功能菜单界面。在第一个选择界面里，选择用户自己需要的选项，输入相应数字，系统会谈跳出相应的界面，用户按相应提示操作即可。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numPr>
          <w:ilvl w:val="0"/>
          <w:numId w:val="6"/>
        </w:numPr>
        <w:spacing w:line="416" w:lineRule="auto"/>
        <w:rPr>
          <w:rFonts w:ascii="黑体" w:eastAsia="黑体" w:hAnsi="黑体"/>
          <w:b/>
          <w:sz w:val="26"/>
          <w:szCs w:val="26"/>
        </w:rPr>
      </w:pPr>
      <w:r w:rsidRPr="005B795D">
        <w:rPr>
          <w:rFonts w:ascii="黑体" w:eastAsia="黑体" w:hAnsi="黑体" w:hint="eastAsia"/>
          <w:b/>
          <w:sz w:val="26"/>
          <w:szCs w:val="26"/>
        </w:rPr>
        <w:t>测试数据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1.</w:t>
      </w:r>
      <w:r w:rsidRPr="005B795D">
        <w:rPr>
          <w:rFonts w:hint="eastAsia"/>
          <w:sz w:val="20"/>
          <w:szCs w:val="20"/>
        </w:rPr>
        <w:t>进入菜单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2" o:spid="_x0000_i1026" type="#_x0000_t75" style="width:379.5pt;height:200.25pt">
            <v:imagedata r:id="rId5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选择</w:t>
      </w:r>
      <w:r w:rsidRPr="005B795D">
        <w:rPr>
          <w:sz w:val="20"/>
          <w:szCs w:val="20"/>
        </w:rPr>
        <w:t>1</w:t>
      </w:r>
      <w:r w:rsidRPr="005B795D">
        <w:rPr>
          <w:rFonts w:hint="eastAsia"/>
          <w:sz w:val="20"/>
          <w:szCs w:val="20"/>
        </w:rPr>
        <w:t>，进入火车信息输入。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3" o:spid="_x0000_i1027" type="#_x0000_t75" style="width:243.75pt;height:296.25pt">
            <v:imagedata r:id="rId6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按</w:t>
      </w:r>
      <w:r w:rsidRPr="005B795D">
        <w:rPr>
          <w:sz w:val="20"/>
          <w:szCs w:val="20"/>
        </w:rPr>
        <w:t>0</w:t>
      </w:r>
      <w:r w:rsidRPr="005B795D">
        <w:rPr>
          <w:rFonts w:hint="eastAsia"/>
          <w:sz w:val="20"/>
          <w:szCs w:val="20"/>
        </w:rPr>
        <w:t>返回菜单。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按</w:t>
      </w:r>
      <w:r w:rsidRPr="005B795D">
        <w:rPr>
          <w:sz w:val="20"/>
          <w:szCs w:val="20"/>
        </w:rPr>
        <w:t xml:space="preserve">2 </w:t>
      </w:r>
      <w:r w:rsidRPr="005B795D">
        <w:rPr>
          <w:rFonts w:hint="eastAsia"/>
          <w:sz w:val="20"/>
          <w:szCs w:val="20"/>
        </w:rPr>
        <w:t>查询火车信息。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4" o:spid="_x0000_i1028" type="#_x0000_t75" style="width:162.75pt;height:65.25pt">
            <v:imagedata r:id="rId7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 xml:space="preserve">1  </w:t>
      </w:r>
      <w:r w:rsidRPr="005B795D">
        <w:rPr>
          <w:rFonts w:hint="eastAsia"/>
          <w:sz w:val="20"/>
          <w:szCs w:val="20"/>
        </w:rPr>
        <w:t>再输入火车号</w:t>
      </w:r>
      <w:r w:rsidRPr="005B795D">
        <w:rPr>
          <w:sz w:val="20"/>
          <w:szCs w:val="20"/>
        </w:rPr>
        <w:t xml:space="preserve">k111 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5" o:spid="_x0000_i1029" type="#_x0000_t75" style="width:289.5pt;height:230.25pt">
            <v:imagedata r:id="rId8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 xml:space="preserve">2   </w:t>
      </w:r>
      <w:r w:rsidRPr="005B795D">
        <w:rPr>
          <w:rFonts w:hint="eastAsia"/>
          <w:sz w:val="20"/>
          <w:szCs w:val="20"/>
        </w:rPr>
        <w:t>后输入</w:t>
      </w:r>
      <w:r w:rsidRPr="005B795D">
        <w:rPr>
          <w:sz w:val="20"/>
          <w:szCs w:val="20"/>
        </w:rPr>
        <w:t xml:space="preserve"> nanchang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6" o:spid="_x0000_i1030" type="#_x0000_t75" style="width:300pt;height:236.25pt">
            <v:imagedata r:id="rId9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返回菜单后选择</w:t>
      </w:r>
      <w:r w:rsidRPr="005B795D">
        <w:rPr>
          <w:sz w:val="20"/>
          <w:szCs w:val="20"/>
        </w:rPr>
        <w:t>3</w:t>
      </w:r>
      <w:r w:rsidRPr="005B795D">
        <w:rPr>
          <w:rFonts w:hint="eastAsia"/>
          <w:sz w:val="20"/>
          <w:szCs w:val="20"/>
        </w:rPr>
        <w:t>预定火车票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 xml:space="preserve"> Beijing   </w:t>
      </w: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 xml:space="preserve">1 </w:t>
      </w:r>
      <w:r w:rsidRPr="005B795D">
        <w:rPr>
          <w:rFonts w:hint="eastAsia"/>
          <w:sz w:val="20"/>
          <w:szCs w:val="20"/>
        </w:rPr>
        <w:t>和自己信息</w:t>
      </w:r>
      <w:r w:rsidRPr="005B795D">
        <w:rPr>
          <w:sz w:val="20"/>
          <w:szCs w:val="20"/>
        </w:rPr>
        <w:t xml:space="preserve"> 123 123  </w:t>
      </w:r>
      <w:r w:rsidRPr="005B795D">
        <w:rPr>
          <w:rFonts w:hint="eastAsia"/>
          <w:sz w:val="20"/>
          <w:szCs w:val="20"/>
        </w:rPr>
        <w:t>票数为</w:t>
      </w:r>
      <w:r w:rsidRPr="005B795D">
        <w:rPr>
          <w:sz w:val="20"/>
          <w:szCs w:val="20"/>
        </w:rPr>
        <w:t>1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7" o:spid="_x0000_i1031" type="#_x0000_t75" style="width:210.75pt;height:243.75pt">
            <v:imagedata r:id="rId10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返回菜单输入</w:t>
      </w:r>
      <w:r w:rsidRPr="005B795D">
        <w:rPr>
          <w:sz w:val="20"/>
          <w:szCs w:val="20"/>
        </w:rPr>
        <w:t>4</w:t>
      </w:r>
      <w:r w:rsidRPr="005B795D">
        <w:rPr>
          <w:rFonts w:hint="eastAsia"/>
          <w:sz w:val="20"/>
          <w:szCs w:val="20"/>
        </w:rPr>
        <w:t>更新火车信息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更改</w:t>
      </w:r>
      <w:r w:rsidRPr="005B795D">
        <w:rPr>
          <w:sz w:val="20"/>
          <w:szCs w:val="20"/>
        </w:rPr>
        <w:t xml:space="preserve">k111 </w:t>
      </w:r>
      <w:r w:rsidRPr="005B795D">
        <w:rPr>
          <w:rFonts w:hint="eastAsia"/>
          <w:sz w:val="20"/>
          <w:szCs w:val="20"/>
        </w:rPr>
        <w:t>信息</w:t>
      </w:r>
      <w:r w:rsidRPr="005B795D">
        <w:rPr>
          <w:sz w:val="20"/>
          <w:szCs w:val="20"/>
        </w:rPr>
        <w:t xml:space="preserve">  </w:t>
      </w:r>
      <w:r w:rsidRPr="005B795D">
        <w:rPr>
          <w:rFonts w:hint="eastAsia"/>
          <w:sz w:val="20"/>
          <w:szCs w:val="20"/>
        </w:rPr>
        <w:t>输入</w:t>
      </w:r>
      <w:r w:rsidRPr="005B795D">
        <w:rPr>
          <w:sz w:val="20"/>
          <w:szCs w:val="20"/>
        </w:rPr>
        <w:t>Y</w:t>
      </w:r>
      <w:r w:rsidRPr="005B795D">
        <w:rPr>
          <w:rFonts w:hint="eastAsia"/>
          <w:sz w:val="20"/>
          <w:szCs w:val="20"/>
        </w:rPr>
        <w:t>更改</w:t>
      </w:r>
      <w:r w:rsidRPr="005B795D">
        <w:rPr>
          <w:sz w:val="20"/>
          <w:szCs w:val="20"/>
        </w:rPr>
        <w:t xml:space="preserve"> </w:t>
      </w:r>
      <w:r w:rsidRPr="005B795D">
        <w:rPr>
          <w:rFonts w:hint="eastAsia"/>
          <w:sz w:val="20"/>
          <w:szCs w:val="20"/>
        </w:rPr>
        <w:t>将</w:t>
      </w:r>
      <w:r w:rsidRPr="005B795D">
        <w:rPr>
          <w:sz w:val="20"/>
          <w:szCs w:val="20"/>
        </w:rPr>
        <w:t>k111</w:t>
      </w:r>
      <w:r w:rsidRPr="005B795D">
        <w:rPr>
          <w:rFonts w:hint="eastAsia"/>
          <w:sz w:val="20"/>
          <w:szCs w:val="20"/>
        </w:rPr>
        <w:t>改为</w:t>
      </w:r>
      <w:r w:rsidRPr="005B795D">
        <w:rPr>
          <w:sz w:val="20"/>
          <w:szCs w:val="20"/>
        </w:rPr>
        <w:t>k1111  nanchang</w:t>
      </w:r>
      <w:r w:rsidRPr="005B795D">
        <w:rPr>
          <w:rFonts w:hint="eastAsia"/>
          <w:sz w:val="20"/>
          <w:szCs w:val="20"/>
        </w:rPr>
        <w:t>改为</w:t>
      </w:r>
      <w:r w:rsidRPr="005B795D">
        <w:rPr>
          <w:sz w:val="20"/>
          <w:szCs w:val="20"/>
        </w:rPr>
        <w:t>nanchang1</w:t>
      </w: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8" o:spid="_x0000_i1032" type="#_x0000_t75" style="width:252pt;height:322.5pt">
            <v:imagedata r:id="rId11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选择</w:t>
      </w:r>
      <w:r w:rsidRPr="005B795D">
        <w:rPr>
          <w:sz w:val="20"/>
          <w:szCs w:val="20"/>
        </w:rPr>
        <w:t>5</w:t>
      </w:r>
      <w:r w:rsidRPr="005B795D">
        <w:rPr>
          <w:rFonts w:hint="eastAsia"/>
          <w:sz w:val="20"/>
          <w:szCs w:val="20"/>
        </w:rPr>
        <w:t>帮助选择火车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10748F">
        <w:rPr>
          <w:sz w:val="20"/>
          <w:szCs w:val="20"/>
        </w:rPr>
        <w:pict>
          <v:shape id="图片框 1099" o:spid="_x0000_i1033" type="#_x0000_t75" style="width:288.75pt;height:255.75pt">
            <v:imagedata r:id="rId12" o:title=""/>
          </v:shape>
        </w:pic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根据提示选择</w:t>
      </w:r>
      <w:r w:rsidRPr="005B795D">
        <w:rPr>
          <w:sz w:val="20"/>
          <w:szCs w:val="20"/>
        </w:rPr>
        <w:t>4</w:t>
      </w:r>
      <w:r w:rsidRPr="005B795D">
        <w:rPr>
          <w:rFonts w:hint="eastAsia"/>
          <w:sz w:val="20"/>
          <w:szCs w:val="20"/>
        </w:rPr>
        <w:t>预定改火车票</w:t>
      </w:r>
      <w:r w:rsidRPr="005B795D">
        <w:rPr>
          <w:sz w:val="20"/>
          <w:szCs w:val="20"/>
        </w:rPr>
        <w:t xml:space="preserve">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选择</w:t>
      </w:r>
      <w:r w:rsidRPr="005B795D">
        <w:rPr>
          <w:sz w:val="20"/>
          <w:szCs w:val="20"/>
        </w:rPr>
        <w:t>6</w:t>
      </w:r>
      <w:r w:rsidRPr="005B795D">
        <w:rPr>
          <w:rFonts w:hint="eastAsia"/>
          <w:sz w:val="20"/>
          <w:szCs w:val="20"/>
        </w:rPr>
        <w:t>保存你的信息后选择</w:t>
      </w:r>
      <w:r w:rsidRPr="005B795D">
        <w:rPr>
          <w:sz w:val="20"/>
          <w:szCs w:val="20"/>
        </w:rPr>
        <w:t>7</w:t>
      </w:r>
      <w:r w:rsidRPr="005B795D">
        <w:rPr>
          <w:rFonts w:hint="eastAsia"/>
          <w:sz w:val="20"/>
          <w:szCs w:val="20"/>
        </w:rPr>
        <w:t>可退出。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rFonts w:ascii="黑体" w:eastAsia="黑体" w:hAnsi="黑体"/>
          <w:b/>
          <w:sz w:val="29"/>
          <w:szCs w:val="29"/>
        </w:rPr>
      </w:pPr>
      <w:r w:rsidRPr="005B795D">
        <w:rPr>
          <w:rFonts w:ascii="黑体" w:eastAsia="黑体" w:hAnsi="黑体" w:hint="eastAsia"/>
          <w:b/>
          <w:sz w:val="29"/>
          <w:szCs w:val="29"/>
        </w:rPr>
        <w:t>七．附录：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rFonts w:hint="eastAsia"/>
          <w:sz w:val="20"/>
          <w:szCs w:val="20"/>
        </w:rPr>
        <w:t>源程序：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#include &lt;conio.h&gt;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#include &lt;stdio.h&gt;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#include &lt;stdlib.h&gt;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#include &lt;string.h&gt;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int shoudsave=0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int count1=0,count2=0,mark=0,mark1=0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定义存储火车信息的结构体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struct train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num[10];/*</w:t>
      </w:r>
      <w:r w:rsidRPr="005B795D">
        <w:rPr>
          <w:rFonts w:hint="eastAsia"/>
          <w:sz w:val="20"/>
          <w:szCs w:val="20"/>
        </w:rPr>
        <w:t>列车号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city[10];/*</w:t>
      </w:r>
      <w:r w:rsidRPr="005B795D">
        <w:rPr>
          <w:rFonts w:hint="eastAsia"/>
          <w:sz w:val="20"/>
          <w:szCs w:val="20"/>
        </w:rPr>
        <w:t>目的城市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takeoffTime[10];/*</w:t>
      </w:r>
      <w:r w:rsidRPr="005B795D">
        <w:rPr>
          <w:rFonts w:hint="eastAsia"/>
          <w:sz w:val="20"/>
          <w:szCs w:val="20"/>
        </w:rPr>
        <w:t>发车时间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receiveTime[10];/*</w:t>
      </w:r>
      <w:r w:rsidRPr="005B795D">
        <w:rPr>
          <w:rFonts w:hint="eastAsia"/>
          <w:sz w:val="20"/>
          <w:szCs w:val="20"/>
        </w:rPr>
        <w:t>到达时间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price;/*</w:t>
      </w:r>
      <w:r w:rsidRPr="005B795D">
        <w:rPr>
          <w:rFonts w:hint="eastAsia"/>
          <w:sz w:val="20"/>
          <w:szCs w:val="20"/>
        </w:rPr>
        <w:t>票价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bookNum ;/*</w:t>
      </w:r>
      <w:r w:rsidRPr="005B795D">
        <w:rPr>
          <w:rFonts w:hint="eastAsia"/>
          <w:sz w:val="20"/>
          <w:szCs w:val="20"/>
        </w:rPr>
        <w:t>票数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订票人的信息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struct man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num[10];/*ID*/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name[10];/*</w:t>
      </w:r>
      <w:r w:rsidRPr="005B795D">
        <w:rPr>
          <w:rFonts w:hint="eastAsia"/>
          <w:sz w:val="20"/>
          <w:szCs w:val="20"/>
        </w:rPr>
        <w:t>姓名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 bookNum ;/*</w:t>
      </w:r>
      <w:r w:rsidRPr="005B795D">
        <w:rPr>
          <w:rFonts w:hint="eastAsia"/>
          <w:sz w:val="20"/>
          <w:szCs w:val="20"/>
        </w:rPr>
        <w:t>需求的票数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定义火车信息链表的结点结构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typedef struct node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struct train data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struct node * 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}Node,*Link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定义订票人链表的结点结构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typedef struct people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struct man data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struct people*next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}bookMan,*bookManLink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/* </w:t>
      </w:r>
      <w:r w:rsidRPr="005B795D">
        <w:rPr>
          <w:rFonts w:hint="eastAsia"/>
          <w:sz w:val="20"/>
          <w:szCs w:val="20"/>
        </w:rPr>
        <w:t>初始界面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printInterface()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puts("********************************************************");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</w:t>
      </w:r>
      <w:r w:rsidRPr="005B795D">
        <w:rPr>
          <w:rFonts w:hint="eastAsia"/>
          <w:sz w:val="20"/>
          <w:szCs w:val="20"/>
        </w:rPr>
        <w:t>欢迎使用预定火车票系统</w:t>
      </w:r>
      <w:r w:rsidRPr="005B795D">
        <w:rPr>
          <w:sz w:val="20"/>
          <w:szCs w:val="20"/>
        </w:rPr>
        <w:t xml:space="preserve">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puts("********************************************************");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</w:t>
      </w:r>
      <w:r w:rsidRPr="005B795D">
        <w:rPr>
          <w:rFonts w:hint="eastAsia"/>
          <w:sz w:val="20"/>
          <w:szCs w:val="20"/>
        </w:rPr>
        <w:t>请选择以下操作</w:t>
      </w:r>
      <w:r w:rsidRPr="005B795D">
        <w:rPr>
          <w:sz w:val="20"/>
          <w:szCs w:val="20"/>
        </w:rPr>
        <w:t>: 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1:</w:t>
      </w:r>
      <w:r w:rsidRPr="005B795D">
        <w:rPr>
          <w:rFonts w:hint="eastAsia"/>
          <w:sz w:val="20"/>
          <w:szCs w:val="20"/>
        </w:rPr>
        <w:t>输入火车信息</w:t>
      </w:r>
      <w:r w:rsidRPr="005B795D">
        <w:rPr>
          <w:sz w:val="20"/>
          <w:szCs w:val="20"/>
        </w:rPr>
        <w:t xml:space="preserve">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2:</w:t>
      </w:r>
      <w:r w:rsidRPr="005B795D">
        <w:rPr>
          <w:rFonts w:hint="eastAsia"/>
          <w:sz w:val="20"/>
          <w:szCs w:val="20"/>
        </w:rPr>
        <w:t>查询列车信息</w:t>
      </w:r>
      <w:r w:rsidRPr="005B795D">
        <w:rPr>
          <w:sz w:val="20"/>
          <w:szCs w:val="20"/>
        </w:rPr>
        <w:t xml:space="preserve">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3:</w:t>
      </w:r>
      <w:r w:rsidRPr="005B795D">
        <w:rPr>
          <w:rFonts w:hint="eastAsia"/>
          <w:sz w:val="20"/>
          <w:szCs w:val="20"/>
        </w:rPr>
        <w:t>预订火车票</w:t>
      </w:r>
      <w:r w:rsidRPr="005B795D">
        <w:rPr>
          <w:sz w:val="20"/>
          <w:szCs w:val="20"/>
        </w:rPr>
        <w:t xml:space="preserve">  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4:</w:t>
      </w:r>
      <w:r w:rsidRPr="005B795D">
        <w:rPr>
          <w:rFonts w:hint="eastAsia"/>
          <w:sz w:val="20"/>
          <w:szCs w:val="20"/>
        </w:rPr>
        <w:t>更新火车票信息</w:t>
      </w:r>
      <w:r w:rsidRPr="005B795D">
        <w:rPr>
          <w:sz w:val="20"/>
          <w:szCs w:val="20"/>
        </w:rPr>
        <w:t xml:space="preserve">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5:</w:t>
      </w:r>
      <w:r w:rsidRPr="005B795D">
        <w:rPr>
          <w:rFonts w:hint="eastAsia"/>
          <w:sz w:val="20"/>
          <w:szCs w:val="20"/>
        </w:rPr>
        <w:t>帮助</w:t>
      </w:r>
      <w:r w:rsidRPr="005B795D">
        <w:rPr>
          <w:sz w:val="20"/>
          <w:szCs w:val="20"/>
        </w:rPr>
        <w:t xml:space="preserve">                                         *");  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6:</w:t>
      </w:r>
      <w:r w:rsidRPr="005B795D">
        <w:rPr>
          <w:rFonts w:hint="eastAsia"/>
          <w:sz w:val="20"/>
          <w:szCs w:val="20"/>
        </w:rPr>
        <w:t>保存你的信息</w:t>
      </w:r>
      <w:r w:rsidRPr="005B795D">
        <w:rPr>
          <w:sz w:val="20"/>
          <w:szCs w:val="20"/>
        </w:rPr>
        <w:t xml:space="preserve">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       7:</w:t>
      </w:r>
      <w:r w:rsidRPr="005B795D">
        <w:rPr>
          <w:rFonts w:hint="eastAsia"/>
          <w:sz w:val="20"/>
          <w:szCs w:val="20"/>
        </w:rPr>
        <w:t>退出系统</w:t>
      </w:r>
      <w:r w:rsidRPr="005B795D">
        <w:rPr>
          <w:sz w:val="20"/>
          <w:szCs w:val="20"/>
        </w:rPr>
        <w:t xml:space="preserve">                                     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puts("********************************************************");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添加一个火车信息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InsertTraininfo(Link linkhead)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struct node *p,*r,*s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num[10];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 = linkhead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 = linkhead-&gt;next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while(r-&gt;next!=NULL)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r=r-&gt;next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请输入火车车号</w:t>
      </w:r>
      <w:r w:rsidRPr="005B795D">
        <w:rPr>
          <w:sz w:val="20"/>
          <w:szCs w:val="20"/>
        </w:rPr>
        <w:t>(0-return)");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if(strcmp(num,"0")==0)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/*</w:t>
      </w:r>
      <w:r w:rsidRPr="005B795D">
        <w:rPr>
          <w:rFonts w:hint="eastAsia"/>
          <w:sz w:val="20"/>
          <w:szCs w:val="20"/>
        </w:rPr>
        <w:t>判断是否已经存在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while(s)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if(strcmp(s-&gt;data.num,num)==0)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printf("</w:t>
      </w:r>
      <w:r w:rsidRPr="005B795D">
        <w:rPr>
          <w:rFonts w:hint="eastAsia"/>
          <w:sz w:val="20"/>
          <w:szCs w:val="20"/>
        </w:rPr>
        <w:t>火车</w:t>
      </w:r>
      <w:r w:rsidRPr="005B795D">
        <w:rPr>
          <w:sz w:val="20"/>
          <w:szCs w:val="20"/>
        </w:rPr>
        <w:t xml:space="preserve"> '%s'</w:t>
      </w:r>
      <w:r w:rsidRPr="005B795D">
        <w:rPr>
          <w:rFonts w:hint="eastAsia"/>
          <w:sz w:val="20"/>
          <w:szCs w:val="20"/>
        </w:rPr>
        <w:t>已经保存</w:t>
      </w:r>
      <w:r w:rsidRPr="005B795D">
        <w:rPr>
          <w:sz w:val="20"/>
          <w:szCs w:val="20"/>
        </w:rPr>
        <w:t>!\n",num);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return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 = s-&gt;next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 = (struct node*)malloc(sizeof(struct node));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strcpy(p-&gt;data.num,num);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输入火车终点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scanf("%s",p-&gt;data.city);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输入火车发车时间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scanf("%s",p-&gt;data.takeoffTime);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输入火车到站时间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scanf("%s",&amp;p-&gt;data.receiveTime);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输入火车票价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scanf("%d",&amp;p-&gt;data.price);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输入剩余票数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scanf("%d",&amp;p-&gt;data.bookNum);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r-&gt;next=p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r=p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shoudsave = 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打印火车票信息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printTrainInfo(struct node*p)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puts("\n</w:t>
      </w:r>
      <w:r w:rsidRPr="005B795D">
        <w:rPr>
          <w:rFonts w:hint="eastAsia"/>
          <w:sz w:val="20"/>
          <w:szCs w:val="20"/>
        </w:rPr>
        <w:t>以下是你所需要的信息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printf("&gt;&gt;</w:t>
      </w:r>
      <w:r w:rsidRPr="005B795D">
        <w:rPr>
          <w:rFonts w:hint="eastAsia"/>
          <w:sz w:val="20"/>
          <w:szCs w:val="20"/>
        </w:rPr>
        <w:t>火车车号</w:t>
      </w:r>
      <w:r w:rsidRPr="005B795D">
        <w:rPr>
          <w:sz w:val="20"/>
          <w:szCs w:val="20"/>
        </w:rPr>
        <w:t>: %s\n",p-&gt;data.num);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printf("&gt;&gt;</w:t>
      </w:r>
      <w:r w:rsidRPr="005B795D">
        <w:rPr>
          <w:rFonts w:hint="eastAsia"/>
          <w:sz w:val="20"/>
          <w:szCs w:val="20"/>
        </w:rPr>
        <w:t>火车到达地点</w:t>
      </w:r>
      <w:r w:rsidRPr="005B795D">
        <w:rPr>
          <w:sz w:val="20"/>
          <w:szCs w:val="20"/>
        </w:rPr>
        <w:t>: %s\n",p-&gt;data.city);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printf("&gt;&gt;</w:t>
      </w:r>
      <w:r w:rsidRPr="005B795D">
        <w:rPr>
          <w:rFonts w:hint="eastAsia"/>
          <w:sz w:val="20"/>
          <w:szCs w:val="20"/>
        </w:rPr>
        <w:t>发车时间</w:t>
      </w:r>
      <w:r w:rsidRPr="005B795D">
        <w:rPr>
          <w:sz w:val="20"/>
          <w:szCs w:val="20"/>
        </w:rPr>
        <w:t>: %s\n&gt;&gt;</w:t>
      </w:r>
      <w:r w:rsidRPr="005B795D">
        <w:rPr>
          <w:rFonts w:hint="eastAsia"/>
          <w:sz w:val="20"/>
          <w:szCs w:val="20"/>
        </w:rPr>
        <w:t>抵达时间</w:t>
      </w:r>
      <w:r w:rsidRPr="005B795D">
        <w:rPr>
          <w:sz w:val="20"/>
          <w:szCs w:val="20"/>
        </w:rPr>
        <w:t>:  %s\n",p-&gt;data.takeoffTime,p-&gt;data.receiveTime);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printf("&gt;&gt;</w:t>
      </w:r>
      <w:r w:rsidRPr="005B795D">
        <w:rPr>
          <w:rFonts w:hint="eastAsia"/>
          <w:sz w:val="20"/>
          <w:szCs w:val="20"/>
        </w:rPr>
        <w:t>车票价格</w:t>
      </w:r>
      <w:r w:rsidRPr="005B795D">
        <w:rPr>
          <w:sz w:val="20"/>
          <w:szCs w:val="20"/>
        </w:rPr>
        <w:t>:  %d\n",p-&gt;data.price);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printf("&gt;&gt;</w:t>
      </w:r>
      <w:r w:rsidRPr="005B795D">
        <w:rPr>
          <w:rFonts w:hint="eastAsia"/>
          <w:sz w:val="20"/>
          <w:szCs w:val="20"/>
        </w:rPr>
        <w:t>车票剩余数目</w:t>
      </w:r>
      <w:r w:rsidRPr="005B795D">
        <w:rPr>
          <w:sz w:val="20"/>
          <w:szCs w:val="20"/>
        </w:rPr>
        <w:t>: %d\n",p-&gt;data.bookNum);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struct node * Locate1(Link l,char findmess[],char numorcity[])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if(strcmp(numorcity,"num")==0)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r=l-&gt;next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while(r)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if(strcmp(r-&gt;data.num,findmess)==0)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return 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r=r-&gt;next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else if(strcmp(numorcity,"city")==0)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r=l-&gt;next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while(r)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if(strcmp(r-&gt;data.city,findmess)==0)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return 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r=r-&gt;next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return 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查询火车信息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QueryTrain(Link l)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 *p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sel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str1[5],str2[10];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if(!l-&gt;next)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没有任何信息</w:t>
      </w:r>
      <w:r w:rsidRPr="005B795D">
        <w:rPr>
          <w:sz w:val="20"/>
          <w:szCs w:val="20"/>
        </w:rPr>
        <w:t xml:space="preserve"> 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printf("Choose the way:\n&gt;&gt;1:</w:t>
      </w:r>
      <w:r w:rsidRPr="005B795D">
        <w:rPr>
          <w:rFonts w:hint="eastAsia"/>
          <w:sz w:val="20"/>
          <w:szCs w:val="20"/>
        </w:rPr>
        <w:t>根据火车车号查找</w:t>
      </w:r>
      <w:r w:rsidRPr="005B795D">
        <w:rPr>
          <w:sz w:val="20"/>
          <w:szCs w:val="20"/>
        </w:rPr>
        <w:t>;\n&gt;&gt;2:</w:t>
      </w:r>
      <w:r w:rsidRPr="005B795D">
        <w:rPr>
          <w:rFonts w:hint="eastAsia"/>
          <w:sz w:val="20"/>
          <w:szCs w:val="20"/>
        </w:rPr>
        <w:t>根据终点站查找</w:t>
      </w:r>
      <w:r w:rsidRPr="005B795D">
        <w:rPr>
          <w:sz w:val="20"/>
          <w:szCs w:val="20"/>
        </w:rPr>
        <w:t>:\n");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scanf("%d",&amp;sel);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if(sel==1)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请输入火车号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scanf("%s",str1);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p=Locate1(l,str1,"num");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printTrainInfo(p);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mark1=1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没有找到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else if(sel==2)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输入城市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scanf("%s",str2);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p=Locate1(l,str2,"city");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printTrainInfo(p);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mark1=1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没有找到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订票子模块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BookTicket(Link l,bookManLink k)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Node*r[10],*p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ch,dem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bookMan*v,*h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i=0,t=0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str[10],str1[10],str2[10];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v=k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while(v-&gt;next!=NULL)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v=v-&gt;next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</w:t>
      </w:r>
      <w:r w:rsidRPr="005B795D">
        <w:rPr>
          <w:rFonts w:hint="eastAsia"/>
          <w:sz w:val="20"/>
          <w:szCs w:val="20"/>
        </w:rPr>
        <w:t>输入终点站</w:t>
      </w:r>
      <w:r w:rsidRPr="005B795D">
        <w:rPr>
          <w:sz w:val="20"/>
          <w:szCs w:val="20"/>
        </w:rPr>
        <w:t>: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scanf("%s",&amp;str);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p=l-&gt;next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while(p!=NULL)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if(strcmp(p-&gt;data.city,str)==0)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r[i]=p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i++;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p=p-&gt;next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ind w:firstLine="435"/>
        <w:rPr>
          <w:sz w:val="20"/>
          <w:szCs w:val="20"/>
        </w:rPr>
      </w:pPr>
      <w:r w:rsidRPr="005B795D">
        <w:rPr>
          <w:sz w:val="20"/>
          <w:szCs w:val="20"/>
        </w:rPr>
        <w:t xml:space="preserve">printf("\n\nthe number of record have %d\n",i);   </w:t>
      </w:r>
    </w:p>
    <w:p w:rsidR="0054097B" w:rsidRPr="005B795D" w:rsidRDefault="0054097B">
      <w:pPr>
        <w:ind w:firstLine="435"/>
        <w:rPr>
          <w:sz w:val="20"/>
          <w:szCs w:val="20"/>
        </w:rPr>
      </w:pPr>
      <w:r w:rsidRPr="005B795D">
        <w:rPr>
          <w:sz w:val="20"/>
          <w:szCs w:val="20"/>
        </w:rPr>
        <w:t>for(t=0;t&lt;i;t++)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printTrainInfo(r[t]);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if(i==0)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printf("\n\t\t\t</w:t>
      </w:r>
      <w:r w:rsidRPr="005B795D">
        <w:rPr>
          <w:rFonts w:hint="eastAsia"/>
          <w:sz w:val="20"/>
          <w:szCs w:val="20"/>
        </w:rPr>
        <w:t>对不起</w:t>
      </w:r>
      <w:r w:rsidRPr="005B795D">
        <w:rPr>
          <w:sz w:val="20"/>
          <w:szCs w:val="20"/>
        </w:rPr>
        <w:t>!</w:t>
      </w:r>
      <w:r w:rsidRPr="005B795D">
        <w:rPr>
          <w:rFonts w:hint="eastAsia"/>
          <w:sz w:val="20"/>
          <w:szCs w:val="20"/>
        </w:rPr>
        <w:t>没有找到该火车信息</w:t>
      </w:r>
      <w:r w:rsidRPr="005B795D">
        <w:rPr>
          <w:sz w:val="20"/>
          <w:szCs w:val="20"/>
        </w:rPr>
        <w:t>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printf("\n</w:t>
      </w:r>
      <w:r w:rsidRPr="005B795D">
        <w:rPr>
          <w:rFonts w:hint="eastAsia"/>
          <w:sz w:val="20"/>
          <w:szCs w:val="20"/>
        </w:rPr>
        <w:t>是否预定</w:t>
      </w:r>
      <w:r w:rsidRPr="005B795D">
        <w:rPr>
          <w:sz w:val="20"/>
          <w:szCs w:val="20"/>
        </w:rPr>
        <w:t>?&lt;1/0&gt;\n");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scanf("%d",&amp;ch);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if(ch == 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h=(bookMan*)malloc(sizeof(bookMan));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</w:t>
      </w:r>
      <w:r w:rsidRPr="005B795D">
        <w:rPr>
          <w:rFonts w:hint="eastAsia"/>
          <w:sz w:val="20"/>
          <w:szCs w:val="20"/>
        </w:rPr>
        <w:t>输入姓名</w:t>
      </w:r>
      <w:r w:rsidRPr="005B795D">
        <w:rPr>
          <w:sz w:val="20"/>
          <w:szCs w:val="20"/>
        </w:rPr>
        <w:t>: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scanf("%s",&amp;str1);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strcpy(h-&gt;data.name,str1);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</w:t>
      </w:r>
      <w:r w:rsidRPr="005B795D">
        <w:rPr>
          <w:rFonts w:hint="eastAsia"/>
          <w:sz w:val="20"/>
          <w:szCs w:val="20"/>
        </w:rPr>
        <w:t>输入身份证号</w:t>
      </w:r>
      <w:r w:rsidRPr="005B795D">
        <w:rPr>
          <w:sz w:val="20"/>
          <w:szCs w:val="20"/>
        </w:rPr>
        <w:t>: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scanf("%s",&amp;str2);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strcpy(h-&gt;data.num,str2);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</w:t>
      </w:r>
      <w:r w:rsidRPr="005B795D">
        <w:rPr>
          <w:rFonts w:hint="eastAsia"/>
          <w:sz w:val="20"/>
          <w:szCs w:val="20"/>
        </w:rPr>
        <w:t>输入预定数目</w:t>
      </w:r>
      <w:r w:rsidRPr="005B795D">
        <w:rPr>
          <w:sz w:val="20"/>
          <w:szCs w:val="20"/>
        </w:rPr>
        <w:t>: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scanf("%d",&amp;dem);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h-&gt;data.bookNum=dem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h-&gt;next=NULL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v-&gt;next=h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v=h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恭喜，您已经预定成功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getch();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shoudsave=1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bookMan*Locate2(bookManLink k,char findmess[])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bookMan*r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r=k-&gt;next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while(r)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if(strcmp(r-&gt;data.num,findmess)==0)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mark=1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return 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r=r-&gt;next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return 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修改火车信息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UpdateInfo(Link 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findmess[20],ch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if(!l-&gt;next)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printf("\nthere isn't record for you to modify!\n");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QueryTrain(l);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if(mark1==0)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确定修改</w:t>
      </w:r>
      <w:r w:rsidRPr="005B795D">
        <w:rPr>
          <w:sz w:val="20"/>
          <w:szCs w:val="20"/>
        </w:rPr>
        <w:t>?\n");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getchar();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scanf("%c",&amp;ch);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if(ch=='y');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printf("\n</w:t>
      </w:r>
      <w:r w:rsidRPr="005B795D">
        <w:rPr>
          <w:rFonts w:hint="eastAsia"/>
          <w:sz w:val="20"/>
          <w:szCs w:val="20"/>
        </w:rPr>
        <w:t>输入火车车号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scanf("%s",findmess);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p=Locate1(l,findmess,"num");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if(p)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输入新的火车车号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scanf("%s",&amp;p-&gt;data.num);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输入新的终点站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scanf("%s",&amp;p-&gt;data.city);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输入新的发车时间</w:t>
      </w:r>
      <w:r w:rsidRPr="005B795D">
        <w:rPr>
          <w:sz w:val="20"/>
          <w:szCs w:val="20"/>
        </w:rPr>
        <w:t>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scanf("%s",&amp;p-&gt;data.takeoffTime);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输入新的抵达时间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scanf("%s",&amp;p-&gt;data.receiveTime);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输入新的票价</w:t>
      </w:r>
      <w:r w:rsidRPr="005B795D">
        <w:rPr>
          <w:sz w:val="20"/>
          <w:szCs w:val="20"/>
        </w:rPr>
        <w:t>::");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scanf("%d",&amp;p-&gt;data.price);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</w:t>
      </w:r>
      <w:r w:rsidRPr="005B795D">
        <w:rPr>
          <w:rFonts w:hint="eastAsia"/>
          <w:sz w:val="20"/>
          <w:szCs w:val="20"/>
        </w:rPr>
        <w:t>输入新的票数</w:t>
      </w:r>
      <w:r w:rsidRPr="005B795D">
        <w:rPr>
          <w:sz w:val="20"/>
          <w:szCs w:val="20"/>
        </w:rPr>
        <w:t>:");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scanf("%d",&amp;p-&gt;data.bookNum);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printf("\n</w:t>
      </w:r>
      <w:r w:rsidRPr="005B795D">
        <w:rPr>
          <w:rFonts w:hint="eastAsia"/>
          <w:sz w:val="20"/>
          <w:szCs w:val="20"/>
        </w:rPr>
        <w:t>替换成功</w:t>
      </w:r>
      <w:r w:rsidRPr="005B795D">
        <w:rPr>
          <w:sz w:val="20"/>
          <w:szCs w:val="20"/>
        </w:rPr>
        <w:t>!\n");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shoudsave=1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printf("\t\t\t</w:t>
      </w:r>
      <w:r w:rsidRPr="005B795D">
        <w:rPr>
          <w:rFonts w:hint="eastAsia"/>
          <w:sz w:val="20"/>
          <w:szCs w:val="20"/>
        </w:rPr>
        <w:t>没有找到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mark1=0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系统给用户的提示信息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AdvicedTrains(Link 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str[10];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mar=0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r=l-&gt;next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</w:t>
      </w:r>
      <w:r w:rsidRPr="005B795D">
        <w:rPr>
          <w:rFonts w:hint="eastAsia"/>
          <w:sz w:val="20"/>
          <w:szCs w:val="20"/>
        </w:rPr>
        <w:t>输入终点站</w:t>
      </w:r>
      <w:r w:rsidRPr="005B795D">
        <w:rPr>
          <w:sz w:val="20"/>
          <w:szCs w:val="20"/>
        </w:rPr>
        <w:t>: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scanf("%s",str);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while(r)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if(strcmp(r-&gt;data.city,str)==0&amp;&amp;r-&gt;data.bookNum&lt;200)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mar=1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你可以选择以下火车</w:t>
      </w:r>
      <w:r w:rsidRPr="005B795D">
        <w:rPr>
          <w:sz w:val="20"/>
          <w:szCs w:val="20"/>
        </w:rPr>
        <w:t>!\n");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printf("\n\n</w:t>
      </w:r>
      <w:r w:rsidRPr="005B795D">
        <w:rPr>
          <w:rFonts w:hint="eastAsia"/>
          <w:sz w:val="20"/>
          <w:szCs w:val="20"/>
        </w:rPr>
        <w:t>请选择</w:t>
      </w:r>
      <w:r w:rsidRPr="005B795D">
        <w:rPr>
          <w:sz w:val="20"/>
          <w:szCs w:val="20"/>
        </w:rPr>
        <w:t>4</w:t>
      </w:r>
      <w:r w:rsidRPr="005B795D">
        <w:rPr>
          <w:rFonts w:hint="eastAsia"/>
          <w:sz w:val="20"/>
          <w:szCs w:val="20"/>
        </w:rPr>
        <w:t>预定该车票</w:t>
      </w:r>
      <w:r w:rsidRPr="005B795D">
        <w:rPr>
          <w:sz w:val="20"/>
          <w:szCs w:val="20"/>
        </w:rPr>
        <w:t>!\n");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printTrainInfo(r);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r=r-&gt;next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if(mar==0)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printf("\n\t\t\t</w:t>
      </w:r>
      <w:r w:rsidRPr="005B795D">
        <w:rPr>
          <w:rFonts w:hint="eastAsia"/>
          <w:sz w:val="20"/>
          <w:szCs w:val="20"/>
        </w:rPr>
        <w:t>对不起，现在无法预定</w:t>
      </w:r>
      <w:r w:rsidRPr="005B795D">
        <w:rPr>
          <w:sz w:val="20"/>
          <w:szCs w:val="20"/>
        </w:rPr>
        <w:t>!\n");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保存火车信息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SaveTrainInfo(Link 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FILE*fp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count=0,flag=1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fp=fopen("c:\\train.txt","wb");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if(fp==NULL)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文件无法打开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p=l-&gt;next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if(fwrite(p,sizeof(Node),1,fp)==1)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p=p-&gt;next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count++;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flag=0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if(flag)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printf("the number of the record which have been saved is %d\n",count);   //1111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shoudsave=0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fclose(fp);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/*</w:t>
      </w:r>
      <w:r w:rsidRPr="005B795D">
        <w:rPr>
          <w:rFonts w:hint="eastAsia"/>
          <w:sz w:val="20"/>
          <w:szCs w:val="20"/>
        </w:rPr>
        <w:t>保存订票人的信息</w:t>
      </w:r>
      <w:r w:rsidRPr="005B795D">
        <w:rPr>
          <w:sz w:val="20"/>
          <w:szCs w:val="20"/>
        </w:rPr>
        <w:t>*/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void SaveBookmanInfo(bookManLink k)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FILE*fp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bookMan*p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count=0,flag=1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fp=fopen("c:\\man.txt","wb");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if(fp==NULL)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文件无法打开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p=k-&gt;next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while(p)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if(fwrite(p,sizeof(bookMan),1,fp)==1)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p=p-&gt;next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count++;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else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flag=0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if(flag)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printf("the number of the record which have been saved is %d\n",count);   //111111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shoudsave=0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fclose(fp);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int main()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FILE*fp1,*fp2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Node*p,*r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char ch1,ch2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Link 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bookManLink 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bookMan*t,*h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int sel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l=(Node*)malloc(sizeof(Node));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l-&gt;next=NULL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r=l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k=(bookMan*)malloc(sizeof(bookMan));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k-&gt;next=NULL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h=k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fp1=fopen("c:\\train.txt","ab+");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if((fp1==NULL))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无法打开文件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while(!feof(fp1))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p=(Node*)malloc(sizeof(Node));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if(fread(p,sizeof(Node),1,fp1)==1)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r-&gt;next=p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r=p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count1++;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fclose(fp1);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fp2=fopen("c:\\man.txt","ab+");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if((fp2==NULL))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无法打开文件</w:t>
      </w:r>
      <w:r w:rsidRPr="005B795D">
        <w:rPr>
          <w:sz w:val="20"/>
          <w:szCs w:val="20"/>
        </w:rPr>
        <w:t>!");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return 0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while(!feof(fp2))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t=(bookMan*)malloc(sizeof(bookMan));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if(fread(t,sizeof(bookMan),1,fp2)==1)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t-&gt;next=NULL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h-&gt;next=t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h=t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count2++;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fclose(fp2);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while(1)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system("cls");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printInterface();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</w:t>
      </w:r>
      <w:r w:rsidRPr="005B795D">
        <w:rPr>
          <w:rFonts w:hint="eastAsia"/>
          <w:sz w:val="20"/>
          <w:szCs w:val="20"/>
        </w:rPr>
        <w:t>请选择操作</w:t>
      </w:r>
      <w:r w:rsidRPr="005B795D">
        <w:rPr>
          <w:sz w:val="20"/>
          <w:szCs w:val="20"/>
        </w:rPr>
        <w:t>:  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scanf("%d",&amp;sel);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system("cls");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if(sel==8)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if(shoudsave==1)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getchar();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printf("\n</w:t>
      </w:r>
      <w:r w:rsidRPr="005B795D">
        <w:rPr>
          <w:rFonts w:hint="eastAsia"/>
          <w:sz w:val="20"/>
          <w:szCs w:val="20"/>
        </w:rPr>
        <w:t>文件已经改变，是否保存？</w:t>
      </w:r>
      <w:r w:rsidRPr="005B795D">
        <w:rPr>
          <w:sz w:val="20"/>
          <w:szCs w:val="20"/>
        </w:rPr>
        <w:t>(y/n)?\n");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scanf("%c",&amp;ch1);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if(ch1=='y'||ch1=='Y')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SaveBookmanInfo(k);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    SaveTrainInfo(l);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printf("\n</w:t>
      </w:r>
      <w:r w:rsidRPr="005B795D">
        <w:rPr>
          <w:rFonts w:hint="eastAsia"/>
          <w:sz w:val="20"/>
          <w:szCs w:val="20"/>
        </w:rPr>
        <w:t>谢谢</w:t>
      </w:r>
      <w:r w:rsidRPr="005B795D">
        <w:rPr>
          <w:sz w:val="20"/>
          <w:szCs w:val="20"/>
        </w:rPr>
        <w:t>\n");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switch(sel)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{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1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InsertTraininfo(l);break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2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QueryTrain(l);break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3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BookTicket(l,k);break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4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UpdateInfo(l);break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5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AdvicedTrains(l);break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6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  SaveTrainInfo(l);SaveBookmanInfo(k);break 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case 7 :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    return 0;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printf("\nplease press any key to continue.......");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    getch();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   }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 xml:space="preserve"> return 0;</w:t>
      </w:r>
    </w:p>
    <w:p w:rsidR="0054097B" w:rsidRPr="005B795D" w:rsidRDefault="0054097B">
      <w:pPr>
        <w:rPr>
          <w:sz w:val="20"/>
          <w:szCs w:val="20"/>
        </w:rPr>
      </w:pPr>
      <w:r w:rsidRPr="005B795D">
        <w:rPr>
          <w:sz w:val="20"/>
          <w:szCs w:val="20"/>
        </w:rPr>
        <w:t>}</w:t>
      </w:r>
    </w:p>
    <w:p w:rsidR="0054097B" w:rsidRPr="005B795D" w:rsidRDefault="0054097B">
      <w:pPr>
        <w:rPr>
          <w:sz w:val="20"/>
          <w:szCs w:val="20"/>
        </w:rPr>
      </w:pPr>
    </w:p>
    <w:sectPr w:rsidR="0054097B" w:rsidRPr="005B795D" w:rsidSect="008422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D000E"/>
    <w:multiLevelType w:val="multilevel"/>
    <w:tmpl w:val="354D000E"/>
    <w:lvl w:ilvl="0">
      <w:start w:val="1"/>
      <w:numFmt w:val="decimal"/>
      <w:lvlText w:val="%1."/>
      <w:lvlJc w:val="left"/>
      <w:pPr>
        <w:ind w:left="720" w:hanging="720"/>
      </w:pPr>
      <w:rPr>
        <w:rFonts w:ascii="Tahoma" w:eastAsia="微软雅黑" w:hAnsi="Tahoma" w:cs="黑体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2DF2D80"/>
    <w:multiLevelType w:val="multilevel"/>
    <w:tmpl w:val="42DF2D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33BF444"/>
    <w:multiLevelType w:val="singleLevel"/>
    <w:tmpl w:val="533BF444"/>
    <w:lvl w:ilvl="0">
      <w:start w:val="5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33BFB4D"/>
    <w:multiLevelType w:val="singleLevel"/>
    <w:tmpl w:val="533BFB4D"/>
    <w:lvl w:ilvl="0">
      <w:start w:val="6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7243631"/>
    <w:multiLevelType w:val="multilevel"/>
    <w:tmpl w:val="57243631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3CC27A3"/>
    <w:multiLevelType w:val="multilevel"/>
    <w:tmpl w:val="73CC27A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21E"/>
    <w:rsid w:val="000177E4"/>
    <w:rsid w:val="0006515C"/>
    <w:rsid w:val="00071997"/>
    <w:rsid w:val="0010748F"/>
    <w:rsid w:val="001B4E3A"/>
    <w:rsid w:val="002F6A0E"/>
    <w:rsid w:val="004B5252"/>
    <w:rsid w:val="004F19FA"/>
    <w:rsid w:val="005161C8"/>
    <w:rsid w:val="0054097B"/>
    <w:rsid w:val="005B795D"/>
    <w:rsid w:val="00681A60"/>
    <w:rsid w:val="007315A1"/>
    <w:rsid w:val="007A6983"/>
    <w:rsid w:val="007E1168"/>
    <w:rsid w:val="0084221E"/>
    <w:rsid w:val="009736ED"/>
    <w:rsid w:val="009E1CBD"/>
    <w:rsid w:val="00A357FC"/>
    <w:rsid w:val="00D430B8"/>
    <w:rsid w:val="00D51F48"/>
    <w:rsid w:val="00D81401"/>
    <w:rsid w:val="00DD7929"/>
    <w:rsid w:val="00E45CDA"/>
    <w:rsid w:val="00E50561"/>
    <w:rsid w:val="00F36190"/>
    <w:rsid w:val="00F4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semiHidden="1" w:uiPriority="35" w:unhideWhenUsed="1" w:qFormat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21E"/>
    <w:pPr>
      <w:adjustRightInd w:val="0"/>
      <w:snapToGrid w:val="0"/>
      <w:spacing w:after="200"/>
    </w:pPr>
    <w:rPr>
      <w:rFonts w:ascii="Tahoma" w:eastAsia="微软雅黑" w:hAnsi="Tahoma" w:cs="黑体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4221E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221E"/>
    <w:rPr>
      <w:rFonts w:ascii="Tahoma" w:eastAsia="微软雅黑" w:hAnsi="Tahoma" w:cs="黑体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422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221E"/>
    <w:rPr>
      <w:rFonts w:ascii="Tahoma" w:eastAsia="微软雅黑" w:hAnsi="Tahoma" w:cs="黑体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8422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221E"/>
    <w:rPr>
      <w:rFonts w:ascii="Tahoma" w:eastAsia="微软雅黑" w:hAnsi="Tahoma" w:cs="黑体"/>
      <w:kern w:val="0"/>
      <w:sz w:val="18"/>
      <w:szCs w:val="18"/>
    </w:rPr>
  </w:style>
  <w:style w:type="paragraph" w:customStyle="1" w:styleId="ListParagraph1">
    <w:name w:val="List Paragraph1"/>
    <w:basedOn w:val="Normal"/>
    <w:uiPriority w:val="99"/>
    <w:rsid w:val="008422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27</Pages>
  <Words>2094</Words>
  <Characters>11937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微软用户</dc:creator>
  <cp:keywords/>
  <dc:description/>
  <cp:lastModifiedBy>windows</cp:lastModifiedBy>
  <cp:revision>6</cp:revision>
  <cp:lastPrinted>2014-04-10T01:11:00Z</cp:lastPrinted>
  <dcterms:created xsi:type="dcterms:W3CDTF">2014-04-06T02:35:00Z</dcterms:created>
  <dcterms:modified xsi:type="dcterms:W3CDTF">2014-04-17T01:33:00Z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